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E01" w:rsidRPr="00620072" w:rsidRDefault="007A7E01" w:rsidP="00A40D04">
      <w:pPr>
        <w:pStyle w:val="Table1"/>
        <w:tabs>
          <w:tab w:val="clear" w:pos="3780"/>
        </w:tabs>
        <w:spacing w:before="0" w:after="0" w:line="240" w:lineRule="auto"/>
        <w:rPr>
          <w:rFonts w:asciiTheme="minorHAnsi" w:hAnsiTheme="minorHAnsi" w:cstheme="minorHAnsi"/>
          <w:szCs w:val="24"/>
        </w:rPr>
      </w:pPr>
    </w:p>
    <w:p w:rsidR="007A7E01" w:rsidRPr="00620072" w:rsidRDefault="007A7E01" w:rsidP="00CD62F1">
      <w:pPr>
        <w:jc w:val="center"/>
        <w:rPr>
          <w:rFonts w:asciiTheme="minorHAnsi" w:hAnsiTheme="minorHAnsi" w:cstheme="minorHAnsi"/>
          <w:szCs w:val="24"/>
        </w:rPr>
      </w:pPr>
    </w:p>
    <w:p w:rsidR="00D636D3" w:rsidRPr="00620072" w:rsidRDefault="00D636D3" w:rsidP="00CD62F1">
      <w:pPr>
        <w:jc w:val="center"/>
        <w:rPr>
          <w:rFonts w:asciiTheme="minorHAnsi" w:hAnsiTheme="minorHAnsi" w:cstheme="minorHAnsi"/>
          <w:b/>
          <w:sz w:val="40"/>
          <w:szCs w:val="40"/>
        </w:rPr>
      </w:pPr>
    </w:p>
    <w:p w:rsidR="007A7E01" w:rsidRPr="00620072" w:rsidRDefault="009260E4" w:rsidP="00CD62F1">
      <w:pPr>
        <w:jc w:val="center"/>
        <w:rPr>
          <w:rFonts w:asciiTheme="minorHAnsi" w:hAnsiTheme="minorHAnsi" w:cstheme="minorHAnsi"/>
          <w:b/>
          <w:sz w:val="52"/>
          <w:szCs w:val="52"/>
        </w:rPr>
      </w:pPr>
      <w:r>
        <w:rPr>
          <w:rFonts w:asciiTheme="minorHAnsi" w:hAnsiTheme="minorHAnsi" w:cstheme="minorHAnsi"/>
          <w:b/>
          <w:sz w:val="52"/>
          <w:szCs w:val="52"/>
        </w:rPr>
        <w:t>Technople Solutions</w:t>
      </w:r>
    </w:p>
    <w:p w:rsidR="007A7E01" w:rsidRPr="00620072" w:rsidRDefault="007A7E01" w:rsidP="00CD62F1">
      <w:pPr>
        <w:jc w:val="center"/>
        <w:rPr>
          <w:rFonts w:asciiTheme="minorHAnsi" w:hAnsiTheme="minorHAnsi" w:cstheme="minorHAnsi"/>
          <w:sz w:val="22"/>
          <w:szCs w:val="22"/>
        </w:rPr>
      </w:pPr>
    </w:p>
    <w:p w:rsidR="007A7E01" w:rsidRPr="00620072" w:rsidRDefault="007A7E01" w:rsidP="00CD62F1">
      <w:pPr>
        <w:jc w:val="center"/>
        <w:rPr>
          <w:rFonts w:asciiTheme="minorHAnsi" w:hAnsiTheme="minorHAnsi" w:cstheme="minorHAnsi"/>
          <w:szCs w:val="24"/>
        </w:rPr>
      </w:pPr>
    </w:p>
    <w:p w:rsidR="007A7E01" w:rsidRPr="00620072" w:rsidRDefault="007A7E01" w:rsidP="0043349F">
      <w:pPr>
        <w:pStyle w:val="Table1"/>
        <w:tabs>
          <w:tab w:val="clear" w:pos="3780"/>
        </w:tabs>
        <w:spacing w:before="0" w:after="0" w:line="240" w:lineRule="auto"/>
        <w:rPr>
          <w:rFonts w:asciiTheme="minorHAnsi" w:hAnsiTheme="minorHAnsi" w:cstheme="minorHAnsi"/>
          <w:szCs w:val="24"/>
        </w:rPr>
      </w:pPr>
    </w:p>
    <w:p w:rsidR="00892435" w:rsidRPr="00620072" w:rsidRDefault="00892435" w:rsidP="00CD62F1">
      <w:pPr>
        <w:jc w:val="center"/>
        <w:rPr>
          <w:rFonts w:asciiTheme="minorHAnsi" w:hAnsiTheme="minorHAnsi" w:cstheme="minorHAnsi"/>
          <w:sz w:val="30"/>
          <w:szCs w:val="30"/>
        </w:rPr>
      </w:pPr>
    </w:p>
    <w:p w:rsidR="003B5F96" w:rsidRPr="00620072" w:rsidRDefault="00D571AC" w:rsidP="00CD62F1">
      <w:pPr>
        <w:jc w:val="center"/>
        <w:rPr>
          <w:rFonts w:asciiTheme="minorHAnsi" w:hAnsiTheme="minorHAnsi" w:cstheme="minorHAnsi"/>
          <w:b/>
          <w:bCs/>
          <w:sz w:val="52"/>
          <w:szCs w:val="52"/>
        </w:rPr>
      </w:pPr>
      <w:proofErr w:type="spellStart"/>
      <w:r>
        <w:rPr>
          <w:rFonts w:asciiTheme="minorHAnsi" w:hAnsiTheme="minorHAnsi" w:cstheme="minorHAnsi"/>
          <w:b/>
          <w:bCs/>
          <w:sz w:val="52"/>
          <w:szCs w:val="52"/>
        </w:rPr>
        <w:t>Yeh</w:t>
      </w:r>
      <w:proofErr w:type="spellEnd"/>
      <w:r>
        <w:rPr>
          <w:rFonts w:asciiTheme="minorHAnsi" w:hAnsiTheme="minorHAnsi" w:cstheme="minorHAnsi"/>
          <w:b/>
          <w:bCs/>
          <w:sz w:val="52"/>
          <w:szCs w:val="52"/>
        </w:rPr>
        <w:t xml:space="preserve"> China</w:t>
      </w:r>
    </w:p>
    <w:p w:rsidR="003B5F96" w:rsidRPr="00620072" w:rsidRDefault="003B5F96" w:rsidP="00CD62F1">
      <w:pPr>
        <w:jc w:val="center"/>
        <w:rPr>
          <w:rFonts w:asciiTheme="minorHAnsi" w:hAnsiTheme="minorHAnsi" w:cstheme="minorHAnsi"/>
          <w:b/>
          <w:bCs/>
          <w:sz w:val="52"/>
          <w:szCs w:val="52"/>
        </w:rPr>
      </w:pPr>
    </w:p>
    <w:p w:rsidR="007A7E01" w:rsidRPr="00620072" w:rsidRDefault="007A7E01" w:rsidP="0043349F">
      <w:pPr>
        <w:pStyle w:val="Table1"/>
        <w:tabs>
          <w:tab w:val="clear" w:pos="3780"/>
        </w:tabs>
        <w:spacing w:before="0" w:after="0" w:line="240" w:lineRule="auto"/>
        <w:rPr>
          <w:rFonts w:asciiTheme="minorHAnsi" w:hAnsiTheme="minorHAnsi" w:cstheme="minorHAnsi"/>
          <w:szCs w:val="24"/>
        </w:rPr>
      </w:pPr>
    </w:p>
    <w:p w:rsidR="007A7E01" w:rsidRPr="00620072" w:rsidRDefault="007A7E01" w:rsidP="00CD62F1">
      <w:pPr>
        <w:jc w:val="center"/>
        <w:rPr>
          <w:rFonts w:asciiTheme="minorHAnsi" w:hAnsiTheme="minorHAnsi" w:cstheme="minorHAnsi"/>
          <w:sz w:val="28"/>
          <w:szCs w:val="28"/>
        </w:rPr>
      </w:pPr>
    </w:p>
    <w:p w:rsidR="003B5F96" w:rsidRPr="00620072" w:rsidRDefault="003B5F96" w:rsidP="00CD62F1">
      <w:pPr>
        <w:jc w:val="center"/>
        <w:rPr>
          <w:rFonts w:asciiTheme="minorHAnsi" w:hAnsiTheme="minorHAnsi" w:cstheme="minorHAnsi"/>
          <w:sz w:val="28"/>
          <w:szCs w:val="28"/>
        </w:rPr>
      </w:pPr>
    </w:p>
    <w:p w:rsidR="003B5F96" w:rsidRPr="00620072" w:rsidRDefault="003B5F96" w:rsidP="00CD62F1">
      <w:pPr>
        <w:jc w:val="center"/>
        <w:rPr>
          <w:rFonts w:asciiTheme="minorHAnsi" w:hAnsiTheme="minorHAnsi" w:cstheme="minorHAnsi"/>
          <w:sz w:val="28"/>
          <w:szCs w:val="28"/>
        </w:rPr>
      </w:pPr>
    </w:p>
    <w:p w:rsidR="003B5F96" w:rsidRPr="00620072" w:rsidRDefault="003B5F96" w:rsidP="00CD62F1">
      <w:pPr>
        <w:jc w:val="center"/>
        <w:rPr>
          <w:rFonts w:asciiTheme="minorHAnsi" w:hAnsiTheme="minorHAnsi" w:cstheme="minorHAnsi"/>
          <w:sz w:val="28"/>
          <w:szCs w:val="28"/>
        </w:rPr>
      </w:pPr>
    </w:p>
    <w:p w:rsidR="003B5F96" w:rsidRPr="00620072" w:rsidRDefault="003B5F96" w:rsidP="00CD62F1">
      <w:pPr>
        <w:jc w:val="center"/>
        <w:rPr>
          <w:rFonts w:asciiTheme="minorHAnsi" w:hAnsiTheme="minorHAnsi" w:cstheme="minorHAnsi"/>
          <w:sz w:val="28"/>
          <w:szCs w:val="28"/>
        </w:rPr>
      </w:pPr>
    </w:p>
    <w:p w:rsidR="003B5F96" w:rsidRPr="00620072" w:rsidRDefault="003B5F96" w:rsidP="00CD62F1">
      <w:pPr>
        <w:jc w:val="center"/>
        <w:rPr>
          <w:rFonts w:asciiTheme="minorHAnsi" w:hAnsiTheme="minorHAnsi" w:cstheme="minorHAnsi"/>
          <w:sz w:val="28"/>
          <w:szCs w:val="28"/>
        </w:rPr>
      </w:pPr>
    </w:p>
    <w:p w:rsidR="003B5F96" w:rsidRPr="00620072" w:rsidRDefault="003B5F96" w:rsidP="00CD62F1">
      <w:pPr>
        <w:jc w:val="center"/>
        <w:rPr>
          <w:rFonts w:asciiTheme="minorHAnsi" w:hAnsiTheme="minorHAnsi" w:cstheme="minorHAnsi"/>
          <w:sz w:val="28"/>
          <w:szCs w:val="28"/>
        </w:rPr>
      </w:pPr>
    </w:p>
    <w:p w:rsidR="003B5F96" w:rsidRPr="00620072" w:rsidRDefault="003B5F96" w:rsidP="00CD62F1">
      <w:pPr>
        <w:jc w:val="center"/>
        <w:rPr>
          <w:rFonts w:asciiTheme="minorHAnsi" w:hAnsiTheme="minorHAnsi" w:cstheme="minorHAnsi"/>
          <w:sz w:val="28"/>
          <w:szCs w:val="28"/>
        </w:rPr>
      </w:pPr>
    </w:p>
    <w:p w:rsidR="003B5F96" w:rsidRPr="00620072" w:rsidRDefault="003B5F96" w:rsidP="00CD62F1">
      <w:pPr>
        <w:jc w:val="center"/>
        <w:rPr>
          <w:rFonts w:asciiTheme="minorHAnsi" w:hAnsiTheme="minorHAnsi" w:cstheme="minorHAnsi"/>
          <w:sz w:val="28"/>
          <w:szCs w:val="28"/>
        </w:rPr>
      </w:pPr>
    </w:p>
    <w:p w:rsidR="003B5F96" w:rsidRPr="00620072" w:rsidRDefault="003B5F96" w:rsidP="00CD62F1">
      <w:pPr>
        <w:jc w:val="center"/>
        <w:rPr>
          <w:rFonts w:asciiTheme="minorHAnsi" w:hAnsiTheme="minorHAnsi" w:cstheme="minorHAnsi"/>
          <w:sz w:val="28"/>
          <w:szCs w:val="28"/>
        </w:rPr>
      </w:pPr>
    </w:p>
    <w:p w:rsidR="003B5F96" w:rsidRPr="00620072" w:rsidRDefault="003B5F96" w:rsidP="00CD62F1">
      <w:pPr>
        <w:jc w:val="center"/>
        <w:rPr>
          <w:rFonts w:asciiTheme="minorHAnsi" w:hAnsiTheme="minorHAnsi" w:cstheme="minorHAnsi"/>
          <w:sz w:val="28"/>
          <w:szCs w:val="28"/>
        </w:rPr>
      </w:pPr>
    </w:p>
    <w:p w:rsidR="007A7E01" w:rsidRPr="00620072" w:rsidRDefault="007A7E01" w:rsidP="00BD1A73">
      <w:pPr>
        <w:jc w:val="center"/>
        <w:rPr>
          <w:rFonts w:asciiTheme="minorHAnsi" w:hAnsiTheme="minorHAnsi" w:cstheme="minorHAnsi"/>
          <w:sz w:val="28"/>
          <w:szCs w:val="28"/>
        </w:rPr>
      </w:pPr>
    </w:p>
    <w:p w:rsidR="007A7E01" w:rsidRDefault="007A7E01" w:rsidP="008B43B8">
      <w:pPr>
        <w:pStyle w:val="Table1"/>
        <w:tabs>
          <w:tab w:val="clear" w:pos="3780"/>
        </w:tabs>
        <w:spacing w:before="0" w:after="0" w:line="240" w:lineRule="auto"/>
        <w:rPr>
          <w:rFonts w:asciiTheme="minorHAnsi" w:hAnsiTheme="minorHAnsi" w:cstheme="minorHAnsi"/>
          <w:szCs w:val="24"/>
        </w:rPr>
      </w:pPr>
    </w:p>
    <w:p w:rsidR="00525EB4" w:rsidRDefault="00525EB4" w:rsidP="008B43B8">
      <w:pPr>
        <w:pStyle w:val="Table1"/>
        <w:tabs>
          <w:tab w:val="clear" w:pos="3780"/>
        </w:tabs>
        <w:spacing w:before="0" w:after="0" w:line="240" w:lineRule="auto"/>
        <w:rPr>
          <w:rFonts w:asciiTheme="minorHAnsi" w:hAnsiTheme="minorHAnsi" w:cstheme="minorHAnsi"/>
          <w:szCs w:val="24"/>
        </w:rPr>
      </w:pPr>
    </w:p>
    <w:p w:rsidR="00525EB4" w:rsidRDefault="00525EB4" w:rsidP="008B43B8">
      <w:pPr>
        <w:pStyle w:val="Table1"/>
        <w:tabs>
          <w:tab w:val="clear" w:pos="3780"/>
        </w:tabs>
        <w:spacing w:before="0" w:after="0" w:line="240" w:lineRule="auto"/>
        <w:rPr>
          <w:rFonts w:asciiTheme="minorHAnsi" w:hAnsiTheme="minorHAnsi" w:cstheme="minorHAnsi"/>
          <w:szCs w:val="24"/>
        </w:rPr>
      </w:pPr>
    </w:p>
    <w:p w:rsidR="00525EB4" w:rsidRDefault="00525EB4" w:rsidP="008B43B8">
      <w:pPr>
        <w:pStyle w:val="Table1"/>
        <w:tabs>
          <w:tab w:val="clear" w:pos="3780"/>
        </w:tabs>
        <w:spacing w:before="0" w:after="0" w:line="240" w:lineRule="auto"/>
        <w:rPr>
          <w:rFonts w:asciiTheme="minorHAnsi" w:hAnsiTheme="minorHAnsi" w:cstheme="minorHAnsi"/>
          <w:szCs w:val="24"/>
        </w:rPr>
      </w:pPr>
    </w:p>
    <w:p w:rsidR="00525EB4" w:rsidRPr="00620072" w:rsidRDefault="00525EB4" w:rsidP="008B43B8">
      <w:pPr>
        <w:pStyle w:val="Table1"/>
        <w:tabs>
          <w:tab w:val="clear" w:pos="3780"/>
        </w:tabs>
        <w:spacing w:before="0" w:after="0" w:line="240" w:lineRule="auto"/>
        <w:rPr>
          <w:rFonts w:asciiTheme="minorHAnsi" w:hAnsiTheme="minorHAnsi" w:cstheme="minorHAnsi"/>
          <w:szCs w:val="24"/>
        </w:rPr>
      </w:pPr>
    </w:p>
    <w:p w:rsidR="007A7E01" w:rsidRPr="00620072" w:rsidRDefault="007A7E01" w:rsidP="00CD62F1">
      <w:pPr>
        <w:jc w:val="center"/>
        <w:rPr>
          <w:rFonts w:asciiTheme="minorHAnsi" w:hAnsiTheme="minorHAnsi" w:cstheme="minorHAnsi"/>
          <w:szCs w:val="24"/>
        </w:rPr>
      </w:pPr>
    </w:p>
    <w:p w:rsidR="007A7E01" w:rsidRPr="00620072" w:rsidRDefault="007A7E01" w:rsidP="00A71040">
      <w:pPr>
        <w:jc w:val="both"/>
        <w:rPr>
          <w:rFonts w:asciiTheme="minorHAnsi" w:hAnsiTheme="minorHAnsi" w:cstheme="minorHAnsi"/>
          <w:szCs w:val="24"/>
        </w:rPr>
      </w:pPr>
    </w:p>
    <w:p w:rsidR="00AA55DB" w:rsidRPr="00620072" w:rsidRDefault="00AA55DB" w:rsidP="00892435">
      <w:pPr>
        <w:rPr>
          <w:rFonts w:asciiTheme="minorHAnsi" w:hAnsiTheme="minorHAnsi" w:cstheme="minorHAnsi"/>
          <w:b/>
          <w:szCs w:val="24"/>
        </w:rPr>
      </w:pPr>
      <w:bookmarkStart w:id="0" w:name="_Ref505259310"/>
      <w:bookmarkStart w:id="1" w:name="_Toc508530957"/>
      <w:bookmarkStart w:id="2" w:name="_Ref509112871"/>
      <w:bookmarkStart w:id="3" w:name="_Ref509113381"/>
      <w:bookmarkStart w:id="4" w:name="_Ref509113524"/>
      <w:bookmarkStart w:id="5" w:name="_Toc503194386"/>
    </w:p>
    <w:p w:rsidR="00D4025D" w:rsidRPr="00620072" w:rsidRDefault="00D4025D" w:rsidP="00892435">
      <w:pPr>
        <w:rPr>
          <w:rFonts w:asciiTheme="minorHAnsi" w:hAnsiTheme="minorHAnsi" w:cstheme="minorHAnsi"/>
          <w:b/>
          <w:szCs w:val="24"/>
        </w:rPr>
      </w:pPr>
    </w:p>
    <w:p w:rsidR="00DA649F" w:rsidRPr="00620072" w:rsidRDefault="00DA649F" w:rsidP="00DA649F">
      <w:pPr>
        <w:pStyle w:val="Heading1"/>
        <w:numPr>
          <w:ilvl w:val="0"/>
          <w:numId w:val="5"/>
        </w:numPr>
        <w:shd w:val="clear" w:color="auto" w:fill="BFBFBF"/>
        <w:spacing w:after="200" w:line="276" w:lineRule="auto"/>
        <w:contextualSpacing/>
        <w:jc w:val="both"/>
        <w:rPr>
          <w:rFonts w:asciiTheme="minorHAnsi" w:hAnsiTheme="minorHAnsi" w:cstheme="minorHAnsi"/>
        </w:rPr>
      </w:pPr>
      <w:bookmarkStart w:id="6" w:name="_Toc326924888"/>
      <w:bookmarkStart w:id="7" w:name="_Toc490470284"/>
      <w:bookmarkStart w:id="8" w:name="_Toc503194387"/>
      <w:bookmarkStart w:id="9" w:name="_Toc508530967"/>
      <w:bookmarkEnd w:id="0"/>
      <w:bookmarkEnd w:id="1"/>
      <w:bookmarkEnd w:id="2"/>
      <w:bookmarkEnd w:id="3"/>
      <w:bookmarkEnd w:id="4"/>
      <w:bookmarkEnd w:id="5"/>
      <w:r w:rsidRPr="00620072">
        <w:rPr>
          <w:rFonts w:asciiTheme="minorHAnsi" w:hAnsiTheme="minorHAnsi" w:cstheme="minorHAnsi"/>
        </w:rPr>
        <w:t>Objectives &amp; Scope</w:t>
      </w:r>
      <w:bookmarkEnd w:id="6"/>
    </w:p>
    <w:bookmarkEnd w:id="7"/>
    <w:bookmarkEnd w:id="8"/>
    <w:bookmarkEnd w:id="9"/>
    <w:p w:rsidR="00DA649F" w:rsidRPr="00620072" w:rsidRDefault="00DA649F" w:rsidP="005C3503">
      <w:pPr>
        <w:pStyle w:val="ListParagraph"/>
        <w:ind w:left="0"/>
        <w:rPr>
          <w:rFonts w:asciiTheme="minorHAnsi" w:hAnsiTheme="minorHAnsi" w:cstheme="minorHAnsi"/>
        </w:rPr>
      </w:pPr>
      <w:r w:rsidRPr="00620072">
        <w:rPr>
          <w:rFonts w:asciiTheme="minorHAnsi" w:hAnsiTheme="minorHAnsi" w:cstheme="minorHAnsi"/>
        </w:rPr>
        <w:t xml:space="preserve">The below scope is for the development of </w:t>
      </w:r>
      <w:r w:rsidR="00620072">
        <w:rPr>
          <w:rFonts w:asciiTheme="minorHAnsi" w:hAnsiTheme="minorHAnsi" w:cstheme="minorHAnsi"/>
        </w:rPr>
        <w:t xml:space="preserve">the </w:t>
      </w:r>
      <w:r w:rsidR="00D571AC">
        <w:rPr>
          <w:rFonts w:asciiTheme="minorHAnsi" w:hAnsiTheme="minorHAnsi" w:cstheme="minorHAnsi"/>
        </w:rPr>
        <w:t>mobile app</w:t>
      </w:r>
      <w:r w:rsidR="00620072">
        <w:rPr>
          <w:rFonts w:asciiTheme="minorHAnsi" w:hAnsiTheme="minorHAnsi" w:cstheme="minorHAnsi"/>
        </w:rPr>
        <w:t xml:space="preserve"> for </w:t>
      </w:r>
      <w:proofErr w:type="spellStart"/>
      <w:r w:rsidR="00D571AC">
        <w:rPr>
          <w:rFonts w:asciiTheme="minorHAnsi" w:hAnsiTheme="minorHAnsi" w:cstheme="minorHAnsi"/>
        </w:rPr>
        <w:t>Yeh</w:t>
      </w:r>
      <w:proofErr w:type="spellEnd"/>
      <w:r w:rsidR="00D571AC">
        <w:rPr>
          <w:rFonts w:asciiTheme="minorHAnsi" w:hAnsiTheme="minorHAnsi" w:cstheme="minorHAnsi"/>
        </w:rPr>
        <w:t xml:space="preserve"> China</w:t>
      </w:r>
    </w:p>
    <w:p w:rsidR="00DA649F" w:rsidRPr="00620072" w:rsidRDefault="00DA649F" w:rsidP="00DA649F">
      <w:pPr>
        <w:pStyle w:val="ListParagraph"/>
        <w:rPr>
          <w:rFonts w:asciiTheme="minorHAnsi" w:hAnsiTheme="minorHAnsi" w:cstheme="minorHAnsi"/>
          <w:b/>
          <w:bCs/>
        </w:rPr>
      </w:pPr>
    </w:p>
    <w:tbl>
      <w:tblPr>
        <w:tblStyle w:val="TableGrid"/>
        <w:tblW w:w="9738" w:type="dxa"/>
        <w:tblLayout w:type="fixed"/>
        <w:tblLook w:val="04A0" w:firstRow="1" w:lastRow="0" w:firstColumn="1" w:lastColumn="0" w:noHBand="0" w:noVBand="1"/>
      </w:tblPr>
      <w:tblGrid>
        <w:gridCol w:w="2268"/>
        <w:gridCol w:w="7470"/>
      </w:tblGrid>
      <w:tr w:rsidR="00D571AC" w:rsidRPr="00620072" w:rsidTr="00FF4FE5">
        <w:tc>
          <w:tcPr>
            <w:tcW w:w="2268" w:type="dxa"/>
          </w:tcPr>
          <w:p w:rsidR="00D571AC" w:rsidRPr="00620072" w:rsidRDefault="00D571AC" w:rsidP="00620072">
            <w:pPr>
              <w:pStyle w:val="style1"/>
              <w:jc w:val="center"/>
              <w:rPr>
                <w:rFonts w:asciiTheme="minorHAnsi" w:hAnsiTheme="minorHAnsi" w:cstheme="minorHAnsi"/>
                <w:b/>
                <w:lang w:val="en-US"/>
              </w:rPr>
            </w:pPr>
            <w:r w:rsidRPr="00620072">
              <w:rPr>
                <w:rFonts w:asciiTheme="minorHAnsi" w:hAnsiTheme="minorHAnsi" w:cstheme="minorHAnsi"/>
                <w:b/>
                <w:lang w:val="en-US"/>
              </w:rPr>
              <w:t>Requirement</w:t>
            </w:r>
          </w:p>
        </w:tc>
        <w:tc>
          <w:tcPr>
            <w:tcW w:w="7470" w:type="dxa"/>
          </w:tcPr>
          <w:p w:rsidR="00D571AC" w:rsidRPr="00620072" w:rsidRDefault="00D571AC" w:rsidP="00620072">
            <w:pPr>
              <w:pStyle w:val="style1"/>
              <w:jc w:val="center"/>
              <w:rPr>
                <w:rFonts w:asciiTheme="minorHAnsi" w:hAnsiTheme="minorHAnsi" w:cstheme="minorHAnsi"/>
                <w:b/>
                <w:lang w:val="en-US"/>
              </w:rPr>
            </w:pPr>
            <w:r w:rsidRPr="00620072">
              <w:rPr>
                <w:rFonts w:asciiTheme="minorHAnsi" w:hAnsiTheme="minorHAnsi" w:cstheme="minorHAnsi"/>
                <w:b/>
                <w:lang w:val="en-US"/>
              </w:rPr>
              <w:t>Description</w:t>
            </w:r>
          </w:p>
        </w:tc>
      </w:tr>
      <w:tr w:rsidR="00D571AC" w:rsidRPr="00620072" w:rsidTr="00FF4FE5">
        <w:tc>
          <w:tcPr>
            <w:tcW w:w="2268" w:type="dxa"/>
          </w:tcPr>
          <w:p w:rsidR="00D571AC" w:rsidRPr="00620072" w:rsidRDefault="00D571AC" w:rsidP="00620072">
            <w:pPr>
              <w:pStyle w:val="style1"/>
              <w:rPr>
                <w:rFonts w:asciiTheme="minorHAnsi" w:hAnsiTheme="minorHAnsi" w:cstheme="minorHAnsi"/>
                <w:lang w:val="en-US"/>
              </w:rPr>
            </w:pPr>
            <w:r>
              <w:rPr>
                <w:rFonts w:asciiTheme="minorHAnsi" w:hAnsiTheme="minorHAnsi" w:cstheme="minorHAnsi"/>
                <w:lang w:val="en-US"/>
              </w:rPr>
              <w:t>Portal (Overview)</w:t>
            </w:r>
          </w:p>
          <w:p w:rsidR="00D571AC" w:rsidRPr="00620072" w:rsidRDefault="00D571AC" w:rsidP="00620072">
            <w:pPr>
              <w:pStyle w:val="style1"/>
              <w:rPr>
                <w:rFonts w:asciiTheme="minorHAnsi" w:hAnsiTheme="minorHAnsi" w:cstheme="minorHAnsi"/>
                <w:lang w:val="en-US"/>
              </w:rPr>
            </w:pPr>
          </w:p>
        </w:tc>
        <w:tc>
          <w:tcPr>
            <w:tcW w:w="7470" w:type="dxa"/>
          </w:tcPr>
          <w:p w:rsidR="00946814" w:rsidRDefault="00EE1AB2" w:rsidP="00946814">
            <w:pPr>
              <w:pStyle w:val="style1"/>
              <w:numPr>
                <w:ilvl w:val="0"/>
                <w:numId w:val="44"/>
              </w:numPr>
              <w:ind w:left="612"/>
              <w:rPr>
                <w:rFonts w:asciiTheme="minorHAnsi" w:hAnsiTheme="minorHAnsi" w:cstheme="minorHAnsi"/>
                <w:lang w:val="en-US"/>
              </w:rPr>
            </w:pPr>
            <w:r>
              <w:rPr>
                <w:rFonts w:asciiTheme="minorHAnsi" w:hAnsiTheme="minorHAnsi" w:cstheme="minorHAnsi"/>
                <w:lang w:val="en-US"/>
              </w:rPr>
              <w:t xml:space="preserve">The look and feel of the app and the color scheme of the app should be similar to the website </w:t>
            </w:r>
            <w:hyperlink r:id="rId8" w:history="1">
              <w:r w:rsidRPr="0050411C">
                <w:rPr>
                  <w:rStyle w:val="Hyperlink"/>
                  <w:rFonts w:asciiTheme="minorHAnsi" w:hAnsiTheme="minorHAnsi" w:cstheme="minorHAnsi"/>
                  <w:lang w:val="en-US"/>
                </w:rPr>
                <w:t>www.yehchina.com</w:t>
              </w:r>
            </w:hyperlink>
          </w:p>
          <w:p w:rsidR="00EE1AB2" w:rsidRDefault="00EE1AB2" w:rsidP="00946814">
            <w:pPr>
              <w:pStyle w:val="style1"/>
              <w:numPr>
                <w:ilvl w:val="0"/>
                <w:numId w:val="44"/>
              </w:numPr>
              <w:ind w:left="612"/>
              <w:rPr>
                <w:rFonts w:asciiTheme="minorHAnsi" w:hAnsiTheme="minorHAnsi" w:cstheme="minorHAnsi"/>
                <w:lang w:val="en-US"/>
              </w:rPr>
            </w:pPr>
            <w:proofErr w:type="gramStart"/>
            <w:r>
              <w:rPr>
                <w:rFonts w:asciiTheme="minorHAnsi" w:hAnsiTheme="minorHAnsi" w:cstheme="minorHAnsi"/>
                <w:lang w:val="en-US"/>
              </w:rPr>
              <w:t>However</w:t>
            </w:r>
            <w:proofErr w:type="gramEnd"/>
            <w:r>
              <w:rPr>
                <w:rFonts w:asciiTheme="minorHAnsi" w:hAnsiTheme="minorHAnsi" w:cstheme="minorHAnsi"/>
                <w:lang w:val="en-US"/>
              </w:rPr>
              <w:t xml:space="preserve"> the mobile portal should be more creative and visually appealing, the creative UI/UX of the app should encourage the user to download the app</w:t>
            </w:r>
          </w:p>
          <w:p w:rsidR="00946814" w:rsidRDefault="00946814" w:rsidP="00946814">
            <w:pPr>
              <w:pStyle w:val="style1"/>
              <w:numPr>
                <w:ilvl w:val="0"/>
                <w:numId w:val="44"/>
              </w:numPr>
              <w:ind w:left="612"/>
              <w:rPr>
                <w:rFonts w:asciiTheme="minorHAnsi" w:hAnsiTheme="minorHAnsi" w:cstheme="minorHAnsi"/>
                <w:lang w:val="en-US"/>
              </w:rPr>
            </w:pPr>
            <w:r>
              <w:rPr>
                <w:rFonts w:asciiTheme="minorHAnsi" w:hAnsiTheme="minorHAnsi" w:cstheme="minorHAnsi"/>
                <w:lang w:val="en-US"/>
              </w:rPr>
              <w:t>More over the app also facilitates Job search for both Employees and Employers</w:t>
            </w:r>
          </w:p>
          <w:p w:rsidR="00946814" w:rsidRDefault="00FF4FE5" w:rsidP="00946814">
            <w:pPr>
              <w:pStyle w:val="style1"/>
              <w:numPr>
                <w:ilvl w:val="0"/>
                <w:numId w:val="44"/>
              </w:numPr>
              <w:ind w:left="612"/>
              <w:rPr>
                <w:rFonts w:asciiTheme="minorHAnsi" w:hAnsiTheme="minorHAnsi" w:cstheme="minorHAnsi"/>
                <w:lang w:val="en-US"/>
              </w:rPr>
            </w:pPr>
            <w:r>
              <w:rPr>
                <w:rFonts w:asciiTheme="minorHAnsi" w:hAnsiTheme="minorHAnsi" w:cstheme="minorHAnsi"/>
                <w:lang w:val="en-US"/>
              </w:rPr>
              <w:t>There are different types of logins for different people like:</w:t>
            </w:r>
          </w:p>
          <w:p w:rsidR="00FF4FE5" w:rsidRDefault="00FF4FE5" w:rsidP="00FF4FE5">
            <w:pPr>
              <w:pStyle w:val="style1"/>
              <w:numPr>
                <w:ilvl w:val="1"/>
                <w:numId w:val="44"/>
              </w:numPr>
              <w:rPr>
                <w:rFonts w:asciiTheme="minorHAnsi" w:hAnsiTheme="minorHAnsi" w:cstheme="minorHAnsi"/>
                <w:lang w:val="en-US"/>
              </w:rPr>
            </w:pPr>
            <w:r>
              <w:rPr>
                <w:rFonts w:asciiTheme="minorHAnsi" w:hAnsiTheme="minorHAnsi" w:cstheme="minorHAnsi"/>
                <w:lang w:val="en-US"/>
              </w:rPr>
              <w:t>A learner</w:t>
            </w:r>
          </w:p>
          <w:p w:rsidR="00FF4FE5" w:rsidRDefault="00FF4FE5" w:rsidP="00FF4FE5">
            <w:pPr>
              <w:pStyle w:val="style1"/>
              <w:numPr>
                <w:ilvl w:val="1"/>
                <w:numId w:val="44"/>
              </w:numPr>
              <w:rPr>
                <w:rFonts w:asciiTheme="minorHAnsi" w:hAnsiTheme="minorHAnsi" w:cstheme="minorHAnsi"/>
                <w:lang w:val="en-US"/>
              </w:rPr>
            </w:pPr>
            <w:r>
              <w:rPr>
                <w:rFonts w:asciiTheme="minorHAnsi" w:hAnsiTheme="minorHAnsi" w:cstheme="minorHAnsi"/>
                <w:lang w:val="en-US"/>
              </w:rPr>
              <w:t>Job Giver</w:t>
            </w:r>
          </w:p>
          <w:p w:rsidR="00FF4FE5" w:rsidRDefault="00FF4FE5" w:rsidP="00FF4FE5">
            <w:pPr>
              <w:pStyle w:val="style1"/>
              <w:numPr>
                <w:ilvl w:val="1"/>
                <w:numId w:val="44"/>
              </w:numPr>
              <w:rPr>
                <w:rFonts w:asciiTheme="minorHAnsi" w:hAnsiTheme="minorHAnsi" w:cstheme="minorHAnsi"/>
                <w:lang w:val="en-US"/>
              </w:rPr>
            </w:pPr>
            <w:r>
              <w:rPr>
                <w:rFonts w:asciiTheme="minorHAnsi" w:hAnsiTheme="minorHAnsi" w:cstheme="minorHAnsi"/>
                <w:lang w:val="en-US"/>
              </w:rPr>
              <w:t>Job Taker</w:t>
            </w:r>
          </w:p>
          <w:p w:rsidR="00FF4FE5" w:rsidRPr="00FF4FE5" w:rsidRDefault="00FF4FE5" w:rsidP="00FF4FE5">
            <w:pPr>
              <w:pStyle w:val="style1"/>
              <w:numPr>
                <w:ilvl w:val="1"/>
                <w:numId w:val="44"/>
              </w:numPr>
              <w:rPr>
                <w:rFonts w:asciiTheme="minorHAnsi" w:hAnsiTheme="minorHAnsi" w:cstheme="minorHAnsi"/>
                <w:lang w:val="en-US"/>
              </w:rPr>
            </w:pPr>
            <w:r>
              <w:rPr>
                <w:rFonts w:asciiTheme="minorHAnsi" w:hAnsiTheme="minorHAnsi" w:cstheme="minorHAnsi"/>
                <w:lang w:val="en-US"/>
              </w:rPr>
              <w:t>Teacher / Interpreter</w:t>
            </w:r>
          </w:p>
          <w:p w:rsidR="004E143F" w:rsidRDefault="00946814" w:rsidP="004E143F">
            <w:pPr>
              <w:pStyle w:val="style1"/>
              <w:numPr>
                <w:ilvl w:val="0"/>
                <w:numId w:val="44"/>
              </w:numPr>
              <w:ind w:left="612"/>
              <w:rPr>
                <w:rFonts w:asciiTheme="minorHAnsi" w:hAnsiTheme="minorHAnsi" w:cstheme="minorHAnsi"/>
                <w:lang w:val="en-US"/>
              </w:rPr>
            </w:pPr>
            <w:r>
              <w:rPr>
                <w:rFonts w:asciiTheme="minorHAnsi" w:hAnsiTheme="minorHAnsi" w:cstheme="minorHAnsi"/>
                <w:lang w:val="en-US"/>
              </w:rPr>
              <w:t>There will be an admin where the user (</w:t>
            </w:r>
            <w:proofErr w:type="spellStart"/>
            <w:r>
              <w:rPr>
                <w:rFonts w:asciiTheme="minorHAnsi" w:hAnsiTheme="minorHAnsi" w:cstheme="minorHAnsi"/>
                <w:lang w:val="en-US"/>
              </w:rPr>
              <w:t>YehChina</w:t>
            </w:r>
            <w:proofErr w:type="spellEnd"/>
            <w:r>
              <w:rPr>
                <w:rFonts w:asciiTheme="minorHAnsi" w:hAnsiTheme="minorHAnsi" w:cstheme="minorHAnsi"/>
                <w:lang w:val="en-US"/>
              </w:rPr>
              <w:t xml:space="preserve"> team) will be able to upload pictures and </w:t>
            </w:r>
            <w:r w:rsidR="00FF4FE5">
              <w:rPr>
                <w:rFonts w:asciiTheme="minorHAnsi" w:hAnsiTheme="minorHAnsi" w:cstheme="minorHAnsi"/>
                <w:lang w:val="en-US"/>
              </w:rPr>
              <w:t xml:space="preserve">text </w:t>
            </w:r>
            <w:r>
              <w:rPr>
                <w:rFonts w:asciiTheme="minorHAnsi" w:hAnsiTheme="minorHAnsi" w:cstheme="minorHAnsi"/>
                <w:lang w:val="en-US"/>
              </w:rPr>
              <w:t>if any to</w:t>
            </w:r>
            <w:r w:rsidR="004E143F">
              <w:rPr>
                <w:rFonts w:asciiTheme="minorHAnsi" w:hAnsiTheme="minorHAnsi" w:cstheme="minorHAnsi"/>
                <w:lang w:val="en-US"/>
              </w:rPr>
              <w:t xml:space="preserve"> update the site info on the app</w:t>
            </w:r>
          </w:p>
          <w:p w:rsidR="004E143F" w:rsidRDefault="004E143F" w:rsidP="00FF4FE5">
            <w:pPr>
              <w:pStyle w:val="style1"/>
              <w:numPr>
                <w:ilvl w:val="0"/>
                <w:numId w:val="44"/>
              </w:numPr>
              <w:ind w:left="612"/>
              <w:rPr>
                <w:rFonts w:asciiTheme="minorHAnsi" w:hAnsiTheme="minorHAnsi" w:cstheme="minorHAnsi"/>
                <w:lang w:val="en-US"/>
              </w:rPr>
            </w:pPr>
            <w:r w:rsidRPr="004E143F">
              <w:rPr>
                <w:rFonts w:asciiTheme="minorHAnsi" w:hAnsiTheme="minorHAnsi" w:cstheme="minorHAnsi"/>
                <w:lang w:val="en-US"/>
              </w:rPr>
              <w:t xml:space="preserve">The Menu for the App will comprise of </w:t>
            </w:r>
            <w:r>
              <w:rPr>
                <w:rFonts w:asciiTheme="minorHAnsi" w:hAnsiTheme="minorHAnsi" w:cstheme="minorHAnsi"/>
                <w:lang w:val="en-US"/>
              </w:rPr>
              <w:t xml:space="preserve">Home, </w:t>
            </w:r>
            <w:r w:rsidR="00FF4FE5">
              <w:rPr>
                <w:rFonts w:asciiTheme="minorHAnsi" w:hAnsiTheme="minorHAnsi" w:cstheme="minorHAnsi"/>
                <w:lang w:val="en-US"/>
              </w:rPr>
              <w:t xml:space="preserve">My Profile, </w:t>
            </w:r>
            <w:r>
              <w:rPr>
                <w:rFonts w:asciiTheme="minorHAnsi" w:hAnsiTheme="minorHAnsi" w:cstheme="minorHAnsi"/>
                <w:lang w:val="en-US"/>
              </w:rPr>
              <w:t>about us, contact u</w:t>
            </w:r>
            <w:r w:rsidR="000A7802">
              <w:rPr>
                <w:rFonts w:asciiTheme="minorHAnsi" w:hAnsiTheme="minorHAnsi" w:cstheme="minorHAnsi"/>
                <w:lang w:val="en-US"/>
              </w:rPr>
              <w:t>s</w:t>
            </w:r>
            <w:r w:rsidR="00FF4FE5">
              <w:rPr>
                <w:rFonts w:asciiTheme="minorHAnsi" w:hAnsiTheme="minorHAnsi" w:cstheme="minorHAnsi"/>
                <w:lang w:val="en-US"/>
              </w:rPr>
              <w:t>, Jobs (Giver / Taker), Upload resume</w:t>
            </w:r>
          </w:p>
          <w:p w:rsidR="00FF4FE5" w:rsidRPr="000A7802" w:rsidRDefault="00FF4FE5" w:rsidP="00FF4FE5">
            <w:pPr>
              <w:pStyle w:val="style1"/>
              <w:numPr>
                <w:ilvl w:val="0"/>
                <w:numId w:val="44"/>
              </w:numPr>
              <w:ind w:left="612"/>
              <w:rPr>
                <w:rFonts w:asciiTheme="minorHAnsi" w:hAnsiTheme="minorHAnsi" w:cstheme="minorHAnsi"/>
                <w:lang w:val="en-US"/>
              </w:rPr>
            </w:pPr>
            <w:r>
              <w:rPr>
                <w:rFonts w:asciiTheme="minorHAnsi" w:hAnsiTheme="minorHAnsi" w:cstheme="minorHAnsi"/>
                <w:lang w:val="en-US"/>
              </w:rPr>
              <w:t>The jobs will be controlled by the admin</w:t>
            </w:r>
          </w:p>
        </w:tc>
      </w:tr>
      <w:tr w:rsidR="00FF4FE5" w:rsidRPr="00620072" w:rsidTr="00FF4FE5">
        <w:tc>
          <w:tcPr>
            <w:tcW w:w="2268" w:type="dxa"/>
          </w:tcPr>
          <w:p w:rsidR="00FF4FE5" w:rsidRDefault="00FF4FE5" w:rsidP="00620072">
            <w:pPr>
              <w:pStyle w:val="style1"/>
              <w:rPr>
                <w:rFonts w:asciiTheme="minorHAnsi" w:hAnsiTheme="minorHAnsi" w:cstheme="minorHAnsi"/>
                <w:lang w:val="en-US"/>
              </w:rPr>
            </w:pPr>
            <w:r>
              <w:rPr>
                <w:rFonts w:asciiTheme="minorHAnsi" w:hAnsiTheme="minorHAnsi" w:cstheme="minorHAnsi"/>
                <w:lang w:val="en-US"/>
              </w:rPr>
              <w:t>Splash Screen</w:t>
            </w:r>
          </w:p>
        </w:tc>
        <w:tc>
          <w:tcPr>
            <w:tcW w:w="7470" w:type="dxa"/>
          </w:tcPr>
          <w:p w:rsidR="00FF4FE5" w:rsidRDefault="00FF4FE5" w:rsidP="00631E86">
            <w:pPr>
              <w:pStyle w:val="style1"/>
              <w:rPr>
                <w:rFonts w:asciiTheme="minorHAnsi" w:hAnsiTheme="minorHAnsi" w:cstheme="minorHAnsi"/>
                <w:lang w:val="en-US"/>
              </w:rPr>
            </w:pPr>
            <w:r>
              <w:rPr>
                <w:rFonts w:asciiTheme="minorHAnsi" w:hAnsiTheme="minorHAnsi" w:cstheme="minorHAnsi"/>
                <w:lang w:val="en-US"/>
              </w:rPr>
              <w:t>The initial loading Screen</w:t>
            </w:r>
          </w:p>
        </w:tc>
      </w:tr>
      <w:tr w:rsidR="00FF4FE5" w:rsidRPr="00620072" w:rsidTr="00FF4FE5">
        <w:tc>
          <w:tcPr>
            <w:tcW w:w="2268" w:type="dxa"/>
          </w:tcPr>
          <w:p w:rsidR="00FF4FE5" w:rsidRDefault="00FF4FE5" w:rsidP="00620072">
            <w:pPr>
              <w:pStyle w:val="style1"/>
              <w:rPr>
                <w:rFonts w:asciiTheme="minorHAnsi" w:hAnsiTheme="minorHAnsi" w:cstheme="minorHAnsi"/>
                <w:lang w:val="en-US"/>
              </w:rPr>
            </w:pPr>
            <w:r>
              <w:rPr>
                <w:rFonts w:asciiTheme="minorHAnsi" w:hAnsiTheme="minorHAnsi" w:cstheme="minorHAnsi"/>
                <w:lang w:val="en-US"/>
              </w:rPr>
              <w:t>Select Type of user</w:t>
            </w:r>
          </w:p>
        </w:tc>
        <w:tc>
          <w:tcPr>
            <w:tcW w:w="7470" w:type="dxa"/>
          </w:tcPr>
          <w:p w:rsidR="00FF4FE5" w:rsidRDefault="00FF4FE5" w:rsidP="00631E86">
            <w:pPr>
              <w:pStyle w:val="style1"/>
              <w:rPr>
                <w:rFonts w:asciiTheme="minorHAnsi" w:hAnsiTheme="minorHAnsi" w:cstheme="minorHAnsi"/>
                <w:lang w:val="en-US"/>
              </w:rPr>
            </w:pPr>
            <w:r>
              <w:rPr>
                <w:rFonts w:asciiTheme="minorHAnsi" w:hAnsiTheme="minorHAnsi" w:cstheme="minorHAnsi"/>
                <w:lang w:val="en-US"/>
              </w:rPr>
              <w:t>The user can select the type of user he is</w:t>
            </w:r>
          </w:p>
        </w:tc>
      </w:tr>
      <w:tr w:rsidR="00FF4FE5" w:rsidRPr="00620072" w:rsidTr="00FF4FE5">
        <w:tc>
          <w:tcPr>
            <w:tcW w:w="2268" w:type="dxa"/>
          </w:tcPr>
          <w:p w:rsidR="00FF4FE5" w:rsidRDefault="00FF4FE5" w:rsidP="00620072">
            <w:pPr>
              <w:pStyle w:val="style1"/>
              <w:rPr>
                <w:rFonts w:asciiTheme="minorHAnsi" w:hAnsiTheme="minorHAnsi" w:cstheme="minorHAnsi"/>
                <w:lang w:val="en-US"/>
              </w:rPr>
            </w:pPr>
            <w:r>
              <w:rPr>
                <w:rFonts w:asciiTheme="minorHAnsi" w:hAnsiTheme="minorHAnsi" w:cstheme="minorHAnsi"/>
                <w:lang w:val="en-US"/>
              </w:rPr>
              <w:t>Register screen</w:t>
            </w:r>
          </w:p>
        </w:tc>
        <w:tc>
          <w:tcPr>
            <w:tcW w:w="7470" w:type="dxa"/>
          </w:tcPr>
          <w:p w:rsidR="00FF4FE5" w:rsidRDefault="00FF4FE5" w:rsidP="003F0368">
            <w:pPr>
              <w:pStyle w:val="style1"/>
              <w:numPr>
                <w:ilvl w:val="0"/>
                <w:numId w:val="46"/>
              </w:numPr>
              <w:rPr>
                <w:rFonts w:asciiTheme="minorHAnsi" w:hAnsiTheme="minorHAnsi" w:cstheme="minorHAnsi"/>
                <w:lang w:val="en-US"/>
              </w:rPr>
            </w:pPr>
            <w:r>
              <w:rPr>
                <w:rFonts w:asciiTheme="minorHAnsi" w:hAnsiTheme="minorHAnsi" w:cstheme="minorHAnsi"/>
                <w:lang w:val="en-US"/>
              </w:rPr>
              <w:t>Any user can register for the app</w:t>
            </w:r>
          </w:p>
          <w:p w:rsidR="00FF4FE5" w:rsidRDefault="00FF4FE5" w:rsidP="003F0368">
            <w:pPr>
              <w:pStyle w:val="style1"/>
              <w:numPr>
                <w:ilvl w:val="0"/>
                <w:numId w:val="46"/>
              </w:numPr>
              <w:rPr>
                <w:rFonts w:asciiTheme="minorHAnsi" w:hAnsiTheme="minorHAnsi" w:cstheme="minorHAnsi"/>
                <w:lang w:val="en-US"/>
              </w:rPr>
            </w:pPr>
            <w:r>
              <w:rPr>
                <w:rFonts w:asciiTheme="minorHAnsi" w:hAnsiTheme="minorHAnsi" w:cstheme="minorHAnsi"/>
                <w:lang w:val="en-US"/>
              </w:rPr>
              <w:t>When a user registers for the app, the user needs to enter the username, password and some details to log in to the app</w:t>
            </w:r>
          </w:p>
          <w:p w:rsidR="00FF4FE5" w:rsidRDefault="00FF4FE5" w:rsidP="003F0368">
            <w:pPr>
              <w:pStyle w:val="style1"/>
              <w:numPr>
                <w:ilvl w:val="0"/>
                <w:numId w:val="46"/>
              </w:numPr>
              <w:rPr>
                <w:rFonts w:asciiTheme="minorHAnsi" w:hAnsiTheme="minorHAnsi" w:cstheme="minorHAnsi"/>
                <w:lang w:val="en-US"/>
              </w:rPr>
            </w:pPr>
            <w:r>
              <w:rPr>
                <w:rFonts w:asciiTheme="minorHAnsi" w:hAnsiTheme="minorHAnsi" w:cstheme="minorHAnsi"/>
                <w:lang w:val="en-US"/>
              </w:rPr>
              <w:t>User will have to select what type of user he is before registering</w:t>
            </w:r>
          </w:p>
          <w:p w:rsidR="00FF4FE5" w:rsidRDefault="00FF4FE5" w:rsidP="003F0368">
            <w:pPr>
              <w:pStyle w:val="style1"/>
              <w:numPr>
                <w:ilvl w:val="0"/>
                <w:numId w:val="46"/>
              </w:numPr>
              <w:rPr>
                <w:rFonts w:asciiTheme="minorHAnsi" w:hAnsiTheme="minorHAnsi" w:cstheme="minorHAnsi"/>
                <w:lang w:val="en-US"/>
              </w:rPr>
            </w:pPr>
            <w:r>
              <w:rPr>
                <w:rFonts w:asciiTheme="minorHAnsi" w:hAnsiTheme="minorHAnsi" w:cstheme="minorHAnsi"/>
                <w:lang w:val="en-US"/>
              </w:rPr>
              <w:t>Register with minimum details</w:t>
            </w:r>
          </w:p>
          <w:p w:rsidR="00FF4FE5" w:rsidRDefault="00FF4FE5" w:rsidP="003F0368">
            <w:pPr>
              <w:pStyle w:val="style1"/>
              <w:numPr>
                <w:ilvl w:val="0"/>
                <w:numId w:val="46"/>
              </w:numPr>
              <w:rPr>
                <w:rFonts w:asciiTheme="minorHAnsi" w:hAnsiTheme="minorHAnsi" w:cstheme="minorHAnsi"/>
                <w:lang w:val="en-US"/>
              </w:rPr>
            </w:pPr>
            <w:r>
              <w:rPr>
                <w:rFonts w:asciiTheme="minorHAnsi" w:hAnsiTheme="minorHAnsi" w:cstheme="minorHAnsi"/>
                <w:lang w:val="en-US"/>
              </w:rPr>
              <w:t>Google / FB register</w:t>
            </w:r>
          </w:p>
          <w:p w:rsidR="00FF4FE5" w:rsidRDefault="00FF4FE5" w:rsidP="00631E86">
            <w:pPr>
              <w:pStyle w:val="style1"/>
              <w:rPr>
                <w:rFonts w:asciiTheme="minorHAnsi" w:hAnsiTheme="minorHAnsi" w:cstheme="minorHAnsi"/>
                <w:lang w:val="en-US"/>
              </w:rPr>
            </w:pPr>
            <w:r>
              <w:rPr>
                <w:rFonts w:asciiTheme="minorHAnsi" w:hAnsiTheme="minorHAnsi" w:cstheme="minorHAnsi"/>
                <w:lang w:val="en-US"/>
              </w:rPr>
              <w:t xml:space="preserve">After logging in the user will be able to view the dashboard of the </w:t>
            </w:r>
            <w:proofErr w:type="spellStart"/>
            <w:r>
              <w:rPr>
                <w:rFonts w:asciiTheme="minorHAnsi" w:hAnsiTheme="minorHAnsi" w:cstheme="minorHAnsi"/>
                <w:lang w:val="en-US"/>
              </w:rPr>
              <w:t>Yeh</w:t>
            </w:r>
            <w:proofErr w:type="spellEnd"/>
            <w:r>
              <w:rPr>
                <w:rFonts w:asciiTheme="minorHAnsi" w:hAnsiTheme="minorHAnsi" w:cstheme="minorHAnsi"/>
                <w:lang w:val="en-US"/>
              </w:rPr>
              <w:t xml:space="preserve"> China App and the Menu tab items in the scroll bar</w:t>
            </w:r>
          </w:p>
        </w:tc>
      </w:tr>
      <w:tr w:rsidR="00FF4FE5" w:rsidRPr="00620072" w:rsidTr="00FF4FE5">
        <w:tc>
          <w:tcPr>
            <w:tcW w:w="2268" w:type="dxa"/>
          </w:tcPr>
          <w:p w:rsidR="00FF4FE5" w:rsidRPr="00620072" w:rsidRDefault="00FF4FE5" w:rsidP="00620072">
            <w:pPr>
              <w:pStyle w:val="style1"/>
              <w:rPr>
                <w:rFonts w:asciiTheme="minorHAnsi" w:hAnsiTheme="minorHAnsi" w:cstheme="minorHAnsi"/>
                <w:lang w:val="en-US"/>
              </w:rPr>
            </w:pPr>
            <w:r>
              <w:rPr>
                <w:rFonts w:asciiTheme="minorHAnsi" w:hAnsiTheme="minorHAnsi" w:cstheme="minorHAnsi"/>
                <w:lang w:val="en-US"/>
              </w:rPr>
              <w:t>Dashboard</w:t>
            </w:r>
          </w:p>
        </w:tc>
        <w:tc>
          <w:tcPr>
            <w:tcW w:w="7470" w:type="dxa"/>
          </w:tcPr>
          <w:p w:rsidR="00FF4FE5" w:rsidRPr="00620072" w:rsidRDefault="00FF4FE5" w:rsidP="00631E86">
            <w:pPr>
              <w:pStyle w:val="style1"/>
              <w:rPr>
                <w:rFonts w:asciiTheme="minorHAnsi" w:hAnsiTheme="minorHAnsi" w:cstheme="minorHAnsi"/>
                <w:lang w:val="en-US"/>
              </w:rPr>
            </w:pPr>
            <w:r>
              <w:rPr>
                <w:rFonts w:asciiTheme="minorHAnsi" w:hAnsiTheme="minorHAnsi" w:cstheme="minorHAnsi"/>
                <w:lang w:val="en-US"/>
              </w:rPr>
              <w:t>This will consists of depending on the news, word of day, notifications, Jobs(depending on user)</w:t>
            </w:r>
          </w:p>
        </w:tc>
      </w:tr>
      <w:tr w:rsidR="00FF4FE5" w:rsidRPr="00620072" w:rsidTr="00FF4FE5">
        <w:tc>
          <w:tcPr>
            <w:tcW w:w="2268" w:type="dxa"/>
          </w:tcPr>
          <w:p w:rsidR="00FF4FE5" w:rsidRPr="00620072" w:rsidRDefault="00FF4FE5" w:rsidP="00620072">
            <w:pPr>
              <w:pStyle w:val="style1"/>
              <w:rPr>
                <w:rFonts w:asciiTheme="minorHAnsi" w:hAnsiTheme="minorHAnsi" w:cstheme="minorHAnsi"/>
                <w:lang w:val="en-US"/>
              </w:rPr>
            </w:pPr>
            <w:r>
              <w:rPr>
                <w:rFonts w:asciiTheme="minorHAnsi" w:hAnsiTheme="minorHAnsi" w:cstheme="minorHAnsi"/>
                <w:lang w:val="en-US"/>
              </w:rPr>
              <w:t>About us</w:t>
            </w:r>
          </w:p>
        </w:tc>
        <w:tc>
          <w:tcPr>
            <w:tcW w:w="7470" w:type="dxa"/>
          </w:tcPr>
          <w:p w:rsidR="00FF4FE5" w:rsidRPr="00620072" w:rsidRDefault="00FF4FE5" w:rsidP="00E12DB5">
            <w:pPr>
              <w:pStyle w:val="style1"/>
              <w:rPr>
                <w:rFonts w:asciiTheme="minorHAnsi" w:hAnsiTheme="minorHAnsi" w:cstheme="minorHAnsi"/>
                <w:lang w:val="en-US"/>
              </w:rPr>
            </w:pPr>
            <w:r>
              <w:rPr>
                <w:rFonts w:asciiTheme="minorHAnsi" w:hAnsiTheme="minorHAnsi" w:cstheme="minorHAnsi"/>
                <w:lang w:val="en-US"/>
              </w:rPr>
              <w:t xml:space="preserve">Info about the history of </w:t>
            </w:r>
            <w:proofErr w:type="spellStart"/>
            <w:r>
              <w:rPr>
                <w:rFonts w:asciiTheme="minorHAnsi" w:hAnsiTheme="minorHAnsi" w:cstheme="minorHAnsi"/>
                <w:lang w:val="en-US"/>
              </w:rPr>
              <w:t>Yeh</w:t>
            </w:r>
            <w:proofErr w:type="spellEnd"/>
            <w:r>
              <w:rPr>
                <w:rFonts w:asciiTheme="minorHAnsi" w:hAnsiTheme="minorHAnsi" w:cstheme="minorHAnsi"/>
                <w:lang w:val="en-US"/>
              </w:rPr>
              <w:t xml:space="preserve"> china, the vision and a brief on the origin of the logo</w:t>
            </w:r>
          </w:p>
        </w:tc>
      </w:tr>
      <w:tr w:rsidR="00FF4FE5" w:rsidRPr="00620072" w:rsidTr="00FF4FE5">
        <w:tc>
          <w:tcPr>
            <w:tcW w:w="2268" w:type="dxa"/>
          </w:tcPr>
          <w:p w:rsidR="00FF4FE5" w:rsidRDefault="00FF4FE5" w:rsidP="00620072">
            <w:pPr>
              <w:pStyle w:val="style1"/>
              <w:rPr>
                <w:rFonts w:asciiTheme="minorHAnsi" w:hAnsiTheme="minorHAnsi" w:cstheme="minorHAnsi"/>
                <w:lang w:val="en-US"/>
              </w:rPr>
            </w:pPr>
            <w:r>
              <w:rPr>
                <w:rFonts w:asciiTheme="minorHAnsi" w:hAnsiTheme="minorHAnsi" w:cstheme="minorHAnsi"/>
                <w:lang w:val="en-US"/>
              </w:rPr>
              <w:t>Contact us tab</w:t>
            </w:r>
          </w:p>
        </w:tc>
        <w:tc>
          <w:tcPr>
            <w:tcW w:w="7470" w:type="dxa"/>
          </w:tcPr>
          <w:p w:rsidR="00FF4FE5" w:rsidRDefault="00517858" w:rsidP="00FF4FE5">
            <w:pPr>
              <w:pStyle w:val="style1"/>
              <w:rPr>
                <w:rFonts w:asciiTheme="minorHAnsi" w:hAnsiTheme="minorHAnsi" w:cstheme="minorHAnsi"/>
                <w:lang w:val="en-US"/>
              </w:rPr>
            </w:pPr>
            <w:r>
              <w:rPr>
                <w:rFonts w:asciiTheme="minorHAnsi" w:hAnsiTheme="minorHAnsi" w:cstheme="minorHAnsi"/>
                <w:lang w:val="en-US"/>
              </w:rPr>
              <w:t>E</w:t>
            </w:r>
            <w:r w:rsidR="00FF4FE5">
              <w:rPr>
                <w:rFonts w:asciiTheme="minorHAnsi" w:hAnsiTheme="minorHAnsi" w:cstheme="minorHAnsi"/>
                <w:lang w:val="en-US"/>
              </w:rPr>
              <w:t>nquiry form</w:t>
            </w:r>
          </w:p>
        </w:tc>
      </w:tr>
      <w:tr w:rsidR="00FF4FE5" w:rsidRPr="00620072" w:rsidTr="00FF4FE5">
        <w:tc>
          <w:tcPr>
            <w:tcW w:w="2268" w:type="dxa"/>
          </w:tcPr>
          <w:p w:rsidR="00FF4FE5" w:rsidRDefault="00FF4FE5" w:rsidP="00620072">
            <w:pPr>
              <w:pStyle w:val="style1"/>
              <w:rPr>
                <w:rFonts w:asciiTheme="minorHAnsi" w:hAnsiTheme="minorHAnsi" w:cstheme="minorHAnsi"/>
                <w:lang w:val="en-US"/>
              </w:rPr>
            </w:pPr>
            <w:r>
              <w:rPr>
                <w:rFonts w:asciiTheme="minorHAnsi" w:hAnsiTheme="minorHAnsi" w:cstheme="minorHAnsi"/>
                <w:lang w:val="en-US"/>
              </w:rPr>
              <w:t>Log in screen</w:t>
            </w:r>
          </w:p>
        </w:tc>
        <w:tc>
          <w:tcPr>
            <w:tcW w:w="7470" w:type="dxa"/>
          </w:tcPr>
          <w:p w:rsidR="00FF4FE5" w:rsidRDefault="00FF4FE5" w:rsidP="008574C7">
            <w:pPr>
              <w:pStyle w:val="style1"/>
              <w:numPr>
                <w:ilvl w:val="0"/>
                <w:numId w:val="46"/>
              </w:numPr>
              <w:rPr>
                <w:rFonts w:asciiTheme="minorHAnsi" w:hAnsiTheme="minorHAnsi" w:cstheme="minorHAnsi"/>
                <w:lang w:val="en-US"/>
              </w:rPr>
            </w:pPr>
            <w:r>
              <w:rPr>
                <w:rFonts w:asciiTheme="minorHAnsi" w:hAnsiTheme="minorHAnsi" w:cstheme="minorHAnsi"/>
                <w:lang w:val="en-US"/>
              </w:rPr>
              <w:t>The log in screen will have a username and password input fields</w:t>
            </w:r>
          </w:p>
          <w:p w:rsidR="00FF4FE5" w:rsidRPr="008574C7" w:rsidRDefault="00FF4FE5" w:rsidP="008574C7">
            <w:pPr>
              <w:pStyle w:val="style1"/>
              <w:numPr>
                <w:ilvl w:val="0"/>
                <w:numId w:val="46"/>
              </w:numPr>
              <w:rPr>
                <w:rFonts w:asciiTheme="minorHAnsi" w:hAnsiTheme="minorHAnsi" w:cstheme="minorHAnsi"/>
                <w:lang w:val="en-US"/>
              </w:rPr>
            </w:pPr>
            <w:r>
              <w:rPr>
                <w:rFonts w:asciiTheme="minorHAnsi" w:hAnsiTheme="minorHAnsi" w:cstheme="minorHAnsi"/>
                <w:lang w:val="en-US"/>
              </w:rPr>
              <w:t>The log in fields will redirect to the dashboard for existing users</w:t>
            </w:r>
          </w:p>
        </w:tc>
      </w:tr>
      <w:tr w:rsidR="00711738" w:rsidRPr="00620072" w:rsidTr="00FF4FE5">
        <w:tc>
          <w:tcPr>
            <w:tcW w:w="2268" w:type="dxa"/>
          </w:tcPr>
          <w:p w:rsidR="00711738" w:rsidRDefault="00711738" w:rsidP="00620072">
            <w:pPr>
              <w:pStyle w:val="style1"/>
              <w:rPr>
                <w:rFonts w:asciiTheme="minorHAnsi" w:hAnsiTheme="minorHAnsi" w:cstheme="minorHAnsi"/>
                <w:lang w:val="en-US"/>
              </w:rPr>
            </w:pPr>
            <w:r>
              <w:rPr>
                <w:rFonts w:asciiTheme="minorHAnsi" w:hAnsiTheme="minorHAnsi" w:cstheme="minorHAnsi"/>
                <w:lang w:val="en-US"/>
              </w:rPr>
              <w:t>Job Giver</w:t>
            </w:r>
          </w:p>
        </w:tc>
        <w:tc>
          <w:tcPr>
            <w:tcW w:w="7470" w:type="dxa"/>
          </w:tcPr>
          <w:p w:rsidR="00711738" w:rsidRDefault="001C6827" w:rsidP="009F29F8">
            <w:pPr>
              <w:pStyle w:val="style1"/>
              <w:numPr>
                <w:ilvl w:val="0"/>
                <w:numId w:val="46"/>
              </w:numPr>
              <w:rPr>
                <w:rFonts w:asciiTheme="minorHAnsi" w:hAnsiTheme="minorHAnsi" w:cstheme="minorHAnsi"/>
                <w:lang w:val="en-US"/>
              </w:rPr>
            </w:pPr>
            <w:r>
              <w:rPr>
                <w:rFonts w:asciiTheme="minorHAnsi" w:hAnsiTheme="minorHAnsi" w:cstheme="minorHAnsi"/>
                <w:lang w:val="en-US"/>
              </w:rPr>
              <w:t>Upload job</w:t>
            </w:r>
          </w:p>
          <w:p w:rsidR="001C6827" w:rsidRDefault="001C6827" w:rsidP="009F29F8">
            <w:pPr>
              <w:pStyle w:val="style1"/>
              <w:numPr>
                <w:ilvl w:val="0"/>
                <w:numId w:val="46"/>
              </w:numPr>
              <w:rPr>
                <w:rFonts w:asciiTheme="minorHAnsi" w:hAnsiTheme="minorHAnsi" w:cstheme="minorHAnsi"/>
                <w:lang w:val="en-US"/>
              </w:rPr>
            </w:pPr>
            <w:r>
              <w:rPr>
                <w:rFonts w:asciiTheme="minorHAnsi" w:hAnsiTheme="minorHAnsi" w:cstheme="minorHAnsi"/>
                <w:lang w:val="en-US"/>
              </w:rPr>
              <w:t>Type of job and detail</w:t>
            </w:r>
          </w:p>
          <w:p w:rsidR="00711738" w:rsidRDefault="00711738" w:rsidP="009F29F8">
            <w:pPr>
              <w:pStyle w:val="style1"/>
              <w:numPr>
                <w:ilvl w:val="0"/>
                <w:numId w:val="46"/>
              </w:numPr>
              <w:rPr>
                <w:rFonts w:asciiTheme="minorHAnsi" w:hAnsiTheme="minorHAnsi" w:cstheme="minorHAnsi"/>
                <w:lang w:val="en-US"/>
              </w:rPr>
            </w:pPr>
            <w:r>
              <w:rPr>
                <w:rFonts w:asciiTheme="minorHAnsi" w:hAnsiTheme="minorHAnsi" w:cstheme="minorHAnsi"/>
                <w:lang w:val="en-US"/>
              </w:rPr>
              <w:t xml:space="preserve">Once the jobs are uploaded they </w:t>
            </w:r>
            <w:r w:rsidR="001C6827">
              <w:rPr>
                <w:rFonts w:asciiTheme="minorHAnsi" w:hAnsiTheme="minorHAnsi" w:cstheme="minorHAnsi"/>
                <w:lang w:val="en-US"/>
              </w:rPr>
              <w:t xml:space="preserve">will be verified by </w:t>
            </w:r>
            <w:proofErr w:type="spellStart"/>
            <w:r w:rsidR="001C6827">
              <w:rPr>
                <w:rFonts w:asciiTheme="minorHAnsi" w:hAnsiTheme="minorHAnsi" w:cstheme="minorHAnsi"/>
                <w:lang w:val="en-US"/>
              </w:rPr>
              <w:t>Yeh</w:t>
            </w:r>
            <w:proofErr w:type="spellEnd"/>
            <w:r w:rsidR="001C6827">
              <w:rPr>
                <w:rFonts w:asciiTheme="minorHAnsi" w:hAnsiTheme="minorHAnsi" w:cstheme="minorHAnsi"/>
                <w:lang w:val="en-US"/>
              </w:rPr>
              <w:t xml:space="preserve"> China</w:t>
            </w:r>
          </w:p>
          <w:p w:rsidR="001C6827" w:rsidRDefault="001C6827" w:rsidP="009F29F8">
            <w:pPr>
              <w:pStyle w:val="style1"/>
              <w:numPr>
                <w:ilvl w:val="0"/>
                <w:numId w:val="46"/>
              </w:numPr>
              <w:rPr>
                <w:rFonts w:asciiTheme="minorHAnsi" w:hAnsiTheme="minorHAnsi" w:cstheme="minorHAnsi"/>
                <w:lang w:val="en-US"/>
              </w:rPr>
            </w:pPr>
            <w:r>
              <w:rPr>
                <w:rFonts w:asciiTheme="minorHAnsi" w:hAnsiTheme="minorHAnsi" w:cstheme="minorHAnsi"/>
                <w:lang w:val="en-US"/>
              </w:rPr>
              <w:t xml:space="preserve">Current Status of the jobs </w:t>
            </w:r>
          </w:p>
          <w:p w:rsidR="001C6827" w:rsidRDefault="001C6827" w:rsidP="001C6827">
            <w:pPr>
              <w:pStyle w:val="style1"/>
              <w:numPr>
                <w:ilvl w:val="1"/>
                <w:numId w:val="46"/>
              </w:numPr>
              <w:rPr>
                <w:rFonts w:asciiTheme="minorHAnsi" w:hAnsiTheme="minorHAnsi" w:cstheme="minorHAnsi"/>
                <w:lang w:val="en-US"/>
              </w:rPr>
            </w:pPr>
            <w:r>
              <w:rPr>
                <w:rFonts w:asciiTheme="minorHAnsi" w:hAnsiTheme="minorHAnsi" w:cstheme="minorHAnsi"/>
                <w:lang w:val="en-US"/>
              </w:rPr>
              <w:t>List of CVs/services received (if from the app)</w:t>
            </w:r>
          </w:p>
          <w:p w:rsidR="001C6827" w:rsidRPr="001C6827" w:rsidRDefault="001C6827" w:rsidP="001C6827">
            <w:pPr>
              <w:pStyle w:val="style1"/>
              <w:numPr>
                <w:ilvl w:val="1"/>
                <w:numId w:val="46"/>
              </w:numPr>
              <w:rPr>
                <w:rFonts w:asciiTheme="minorHAnsi" w:hAnsiTheme="minorHAnsi" w:cstheme="minorHAnsi"/>
                <w:lang w:val="en-US"/>
              </w:rPr>
            </w:pPr>
            <w:r>
              <w:rPr>
                <w:rFonts w:asciiTheme="minorHAnsi" w:hAnsiTheme="minorHAnsi" w:cstheme="minorHAnsi"/>
                <w:lang w:val="en-US"/>
              </w:rPr>
              <w:t>Close the job</w:t>
            </w:r>
          </w:p>
        </w:tc>
      </w:tr>
      <w:tr w:rsidR="00711738" w:rsidRPr="00620072" w:rsidTr="00FF4FE5">
        <w:tc>
          <w:tcPr>
            <w:tcW w:w="2268" w:type="dxa"/>
          </w:tcPr>
          <w:p w:rsidR="00711738" w:rsidRDefault="001C6827" w:rsidP="00620072">
            <w:pPr>
              <w:pStyle w:val="style1"/>
              <w:rPr>
                <w:rFonts w:asciiTheme="minorHAnsi" w:hAnsiTheme="minorHAnsi" w:cstheme="minorHAnsi"/>
                <w:lang w:val="en-US"/>
              </w:rPr>
            </w:pPr>
            <w:r>
              <w:rPr>
                <w:rFonts w:asciiTheme="minorHAnsi" w:hAnsiTheme="minorHAnsi" w:cstheme="minorHAnsi"/>
                <w:lang w:val="en-US"/>
              </w:rPr>
              <w:t>Job Taker</w:t>
            </w:r>
          </w:p>
        </w:tc>
        <w:tc>
          <w:tcPr>
            <w:tcW w:w="7470" w:type="dxa"/>
          </w:tcPr>
          <w:p w:rsidR="00711738" w:rsidRDefault="001C6827" w:rsidP="009F29F8">
            <w:pPr>
              <w:pStyle w:val="style1"/>
              <w:numPr>
                <w:ilvl w:val="0"/>
                <w:numId w:val="46"/>
              </w:numPr>
              <w:rPr>
                <w:rFonts w:asciiTheme="minorHAnsi" w:hAnsiTheme="minorHAnsi" w:cstheme="minorHAnsi"/>
                <w:lang w:val="en-US"/>
              </w:rPr>
            </w:pPr>
            <w:r>
              <w:rPr>
                <w:rFonts w:asciiTheme="minorHAnsi" w:hAnsiTheme="minorHAnsi" w:cstheme="minorHAnsi"/>
                <w:lang w:val="en-US"/>
              </w:rPr>
              <w:t xml:space="preserve">Once the job is approved by </w:t>
            </w:r>
            <w:proofErr w:type="gramStart"/>
            <w:r>
              <w:rPr>
                <w:rFonts w:asciiTheme="minorHAnsi" w:hAnsiTheme="minorHAnsi" w:cstheme="minorHAnsi"/>
                <w:lang w:val="en-US"/>
              </w:rPr>
              <w:t>admin(</w:t>
            </w:r>
            <w:proofErr w:type="gramEnd"/>
            <w:r>
              <w:rPr>
                <w:rFonts w:asciiTheme="minorHAnsi" w:hAnsiTheme="minorHAnsi" w:cstheme="minorHAnsi"/>
                <w:lang w:val="en-US"/>
              </w:rPr>
              <w:t xml:space="preserve">admin can select to hide fields like name of the company </w:t>
            </w:r>
            <w:proofErr w:type="spellStart"/>
            <w:r>
              <w:rPr>
                <w:rFonts w:asciiTheme="minorHAnsi" w:hAnsiTheme="minorHAnsi" w:cstheme="minorHAnsi"/>
                <w:lang w:val="en-US"/>
              </w:rPr>
              <w:t>etc</w:t>
            </w:r>
            <w:proofErr w:type="spellEnd"/>
            <w:r>
              <w:rPr>
                <w:rFonts w:asciiTheme="minorHAnsi" w:hAnsiTheme="minorHAnsi" w:cstheme="minorHAnsi"/>
                <w:lang w:val="en-US"/>
              </w:rPr>
              <w:t>), the jobs will be listed here</w:t>
            </w:r>
          </w:p>
          <w:p w:rsidR="001C6827" w:rsidRDefault="001C6827" w:rsidP="009F29F8">
            <w:pPr>
              <w:pStyle w:val="style1"/>
              <w:numPr>
                <w:ilvl w:val="0"/>
                <w:numId w:val="46"/>
              </w:numPr>
              <w:rPr>
                <w:rFonts w:asciiTheme="minorHAnsi" w:hAnsiTheme="minorHAnsi" w:cstheme="minorHAnsi"/>
                <w:lang w:val="en-US"/>
              </w:rPr>
            </w:pPr>
            <w:r>
              <w:rPr>
                <w:rFonts w:asciiTheme="minorHAnsi" w:hAnsiTheme="minorHAnsi" w:cstheme="minorHAnsi"/>
                <w:lang w:val="en-US"/>
              </w:rPr>
              <w:t>The job giver can apply for the job and also upload his resume</w:t>
            </w:r>
          </w:p>
          <w:p w:rsidR="001C6827" w:rsidRDefault="001C6827" w:rsidP="009F29F8">
            <w:pPr>
              <w:pStyle w:val="style1"/>
              <w:numPr>
                <w:ilvl w:val="0"/>
                <w:numId w:val="46"/>
              </w:numPr>
              <w:rPr>
                <w:rFonts w:asciiTheme="minorHAnsi" w:hAnsiTheme="minorHAnsi" w:cstheme="minorHAnsi"/>
                <w:lang w:val="en-US"/>
              </w:rPr>
            </w:pPr>
            <w:r>
              <w:rPr>
                <w:rFonts w:asciiTheme="minorHAnsi" w:hAnsiTheme="minorHAnsi" w:cstheme="minorHAnsi"/>
                <w:lang w:val="en-US"/>
              </w:rPr>
              <w:t>Historical jobs list</w:t>
            </w:r>
          </w:p>
          <w:p w:rsidR="001C6827" w:rsidRDefault="001C6827" w:rsidP="009F29F8">
            <w:pPr>
              <w:pStyle w:val="style1"/>
              <w:numPr>
                <w:ilvl w:val="0"/>
                <w:numId w:val="46"/>
              </w:numPr>
              <w:rPr>
                <w:rFonts w:asciiTheme="minorHAnsi" w:hAnsiTheme="minorHAnsi" w:cstheme="minorHAnsi"/>
                <w:lang w:val="en-US"/>
              </w:rPr>
            </w:pPr>
            <w:r>
              <w:rPr>
                <w:rFonts w:asciiTheme="minorHAnsi" w:hAnsiTheme="minorHAnsi" w:cstheme="minorHAnsi"/>
                <w:lang w:val="en-US"/>
              </w:rPr>
              <w:t>Once the job taker has applied the admin can approve and chose to show that response to the job giver or take it offline(depending on the admin)</w:t>
            </w:r>
          </w:p>
        </w:tc>
      </w:tr>
      <w:tr w:rsidR="00FF4FE5" w:rsidRPr="00620072" w:rsidTr="00FF4FE5">
        <w:tc>
          <w:tcPr>
            <w:tcW w:w="2268" w:type="dxa"/>
          </w:tcPr>
          <w:p w:rsidR="00FF4FE5" w:rsidRDefault="00FF4FE5" w:rsidP="00620072">
            <w:pPr>
              <w:pStyle w:val="style1"/>
              <w:rPr>
                <w:rFonts w:asciiTheme="minorHAnsi" w:hAnsiTheme="minorHAnsi" w:cstheme="minorHAnsi"/>
                <w:lang w:val="en-US"/>
              </w:rPr>
            </w:pPr>
            <w:r>
              <w:rPr>
                <w:rFonts w:asciiTheme="minorHAnsi" w:hAnsiTheme="minorHAnsi" w:cstheme="minorHAnsi"/>
                <w:lang w:val="en-US"/>
              </w:rPr>
              <w:t>Admin</w:t>
            </w:r>
          </w:p>
        </w:tc>
        <w:tc>
          <w:tcPr>
            <w:tcW w:w="7470" w:type="dxa"/>
          </w:tcPr>
          <w:p w:rsidR="00FF4FE5" w:rsidRDefault="00FF4FE5" w:rsidP="009F29F8">
            <w:pPr>
              <w:pStyle w:val="style1"/>
              <w:numPr>
                <w:ilvl w:val="0"/>
                <w:numId w:val="46"/>
              </w:numPr>
              <w:rPr>
                <w:rFonts w:asciiTheme="minorHAnsi" w:hAnsiTheme="minorHAnsi" w:cstheme="minorHAnsi"/>
                <w:lang w:val="en-US"/>
              </w:rPr>
            </w:pPr>
            <w:r>
              <w:rPr>
                <w:rFonts w:asciiTheme="minorHAnsi" w:hAnsiTheme="minorHAnsi" w:cstheme="minorHAnsi"/>
                <w:lang w:val="en-US"/>
              </w:rPr>
              <w:t>The admin can create Job descriptions and add new job descriptions as per the requirements</w:t>
            </w:r>
          </w:p>
          <w:p w:rsidR="00FF4FE5" w:rsidRDefault="00FF4FE5" w:rsidP="009F29F8">
            <w:pPr>
              <w:pStyle w:val="style1"/>
              <w:numPr>
                <w:ilvl w:val="0"/>
                <w:numId w:val="46"/>
              </w:numPr>
              <w:rPr>
                <w:rFonts w:asciiTheme="minorHAnsi" w:hAnsiTheme="minorHAnsi" w:cstheme="minorHAnsi"/>
                <w:lang w:val="en-US"/>
              </w:rPr>
            </w:pPr>
            <w:r>
              <w:rPr>
                <w:rFonts w:asciiTheme="minorHAnsi" w:hAnsiTheme="minorHAnsi" w:cstheme="minorHAnsi"/>
                <w:lang w:val="en-US"/>
              </w:rPr>
              <w:t>The admin can view applicants for a particular job profile and revert with their emails</w:t>
            </w:r>
          </w:p>
          <w:p w:rsidR="00FF4FE5" w:rsidRDefault="00FF4FE5" w:rsidP="009F29F8">
            <w:pPr>
              <w:pStyle w:val="style1"/>
              <w:numPr>
                <w:ilvl w:val="0"/>
                <w:numId w:val="46"/>
              </w:numPr>
              <w:rPr>
                <w:rFonts w:asciiTheme="minorHAnsi" w:hAnsiTheme="minorHAnsi" w:cstheme="minorHAnsi"/>
                <w:lang w:val="en-US"/>
              </w:rPr>
            </w:pPr>
            <w:r>
              <w:rPr>
                <w:rFonts w:asciiTheme="minorHAnsi" w:hAnsiTheme="minorHAnsi" w:cstheme="minorHAnsi"/>
                <w:lang w:val="en-US"/>
              </w:rPr>
              <w:t>The admin can approve a particular job description and then it will be available on the app</w:t>
            </w:r>
          </w:p>
          <w:p w:rsidR="00FF4FE5" w:rsidRDefault="00FF4FE5" w:rsidP="009F29F8">
            <w:pPr>
              <w:pStyle w:val="style1"/>
              <w:numPr>
                <w:ilvl w:val="0"/>
                <w:numId w:val="46"/>
              </w:numPr>
              <w:rPr>
                <w:rFonts w:asciiTheme="minorHAnsi" w:hAnsiTheme="minorHAnsi" w:cstheme="minorHAnsi"/>
                <w:lang w:val="en-US"/>
              </w:rPr>
            </w:pPr>
            <w:r>
              <w:rPr>
                <w:rFonts w:asciiTheme="minorHAnsi" w:hAnsiTheme="minorHAnsi" w:cstheme="minorHAnsi"/>
                <w:lang w:val="en-US"/>
              </w:rPr>
              <w:t>The admin can monitor users and persons registered on the app</w:t>
            </w:r>
            <w:r w:rsidR="00BD36E0">
              <w:rPr>
                <w:rFonts w:asciiTheme="minorHAnsi" w:hAnsiTheme="minorHAnsi" w:cstheme="minorHAnsi"/>
                <w:lang w:val="en-US"/>
              </w:rPr>
              <w:t xml:space="preserve"> </w:t>
            </w:r>
          </w:p>
          <w:p w:rsidR="00FF4FE5" w:rsidRDefault="00FF4FE5" w:rsidP="009F29F8">
            <w:pPr>
              <w:pStyle w:val="style1"/>
              <w:numPr>
                <w:ilvl w:val="0"/>
                <w:numId w:val="46"/>
              </w:numPr>
              <w:rPr>
                <w:rFonts w:asciiTheme="minorHAnsi" w:hAnsiTheme="minorHAnsi" w:cstheme="minorHAnsi"/>
                <w:lang w:val="en-US"/>
              </w:rPr>
            </w:pPr>
            <w:r>
              <w:rPr>
                <w:rFonts w:asciiTheme="minorHAnsi" w:hAnsiTheme="minorHAnsi" w:cstheme="minorHAnsi"/>
                <w:lang w:val="en-US"/>
              </w:rPr>
              <w:t>Admin will be able to view reports showcasing users who have accessed the app</w:t>
            </w:r>
          </w:p>
          <w:p w:rsidR="00FF4FE5" w:rsidRDefault="00FF4FE5" w:rsidP="009F29F8">
            <w:pPr>
              <w:pStyle w:val="style1"/>
              <w:numPr>
                <w:ilvl w:val="0"/>
                <w:numId w:val="46"/>
              </w:numPr>
              <w:rPr>
                <w:rFonts w:asciiTheme="minorHAnsi" w:hAnsiTheme="minorHAnsi" w:cstheme="minorHAnsi"/>
                <w:lang w:val="en-US"/>
              </w:rPr>
            </w:pPr>
            <w:r>
              <w:rPr>
                <w:rFonts w:asciiTheme="minorHAnsi" w:hAnsiTheme="minorHAnsi" w:cstheme="minorHAnsi"/>
                <w:lang w:val="en-US"/>
              </w:rPr>
              <w:t xml:space="preserve">Admin can access the orders placed through the payment gateway to </w:t>
            </w:r>
          </w:p>
        </w:tc>
      </w:tr>
      <w:tr w:rsidR="00FF4FE5" w:rsidRPr="00620072" w:rsidTr="00FF4FE5">
        <w:tc>
          <w:tcPr>
            <w:tcW w:w="2268" w:type="dxa"/>
          </w:tcPr>
          <w:p w:rsidR="00FF4FE5" w:rsidRDefault="00FF4FE5" w:rsidP="00620072">
            <w:pPr>
              <w:pStyle w:val="style1"/>
              <w:rPr>
                <w:rFonts w:asciiTheme="minorHAnsi" w:hAnsiTheme="minorHAnsi" w:cstheme="minorHAnsi"/>
                <w:lang w:val="en-US"/>
              </w:rPr>
            </w:pPr>
            <w:r>
              <w:rPr>
                <w:rFonts w:asciiTheme="minorHAnsi" w:hAnsiTheme="minorHAnsi" w:cstheme="minorHAnsi"/>
                <w:lang w:val="en-US"/>
              </w:rPr>
              <w:t>MIS reporting</w:t>
            </w:r>
          </w:p>
        </w:tc>
        <w:tc>
          <w:tcPr>
            <w:tcW w:w="7470" w:type="dxa"/>
          </w:tcPr>
          <w:p w:rsidR="00FF4FE5" w:rsidRDefault="00FF4FE5" w:rsidP="009F29F8">
            <w:pPr>
              <w:pStyle w:val="style1"/>
              <w:numPr>
                <w:ilvl w:val="0"/>
                <w:numId w:val="46"/>
              </w:numPr>
              <w:rPr>
                <w:rFonts w:asciiTheme="minorHAnsi" w:hAnsiTheme="minorHAnsi" w:cstheme="minorHAnsi"/>
                <w:lang w:val="en-US"/>
              </w:rPr>
            </w:pPr>
            <w:proofErr w:type="spellStart"/>
            <w:r>
              <w:rPr>
                <w:rFonts w:asciiTheme="minorHAnsi" w:hAnsiTheme="minorHAnsi" w:cstheme="minorHAnsi"/>
                <w:lang w:val="en-US"/>
              </w:rPr>
              <w:t>Upto</w:t>
            </w:r>
            <w:proofErr w:type="spellEnd"/>
            <w:r>
              <w:rPr>
                <w:rFonts w:asciiTheme="minorHAnsi" w:hAnsiTheme="minorHAnsi" w:cstheme="minorHAnsi"/>
                <w:lang w:val="en-US"/>
              </w:rPr>
              <w:t xml:space="preserve"> 10 reports can be created with reporting feature </w:t>
            </w:r>
          </w:p>
        </w:tc>
      </w:tr>
    </w:tbl>
    <w:p w:rsidR="00DA649F" w:rsidRPr="00620072" w:rsidRDefault="00DA649F" w:rsidP="00DA649F">
      <w:pPr>
        <w:pStyle w:val="style1"/>
        <w:spacing w:before="0" w:beforeAutospacing="0" w:after="0" w:afterAutospacing="0"/>
        <w:rPr>
          <w:rFonts w:asciiTheme="minorHAnsi" w:hAnsiTheme="minorHAnsi" w:cstheme="minorHAnsi"/>
          <w:sz w:val="24"/>
          <w:szCs w:val="24"/>
          <w:lang w:val="en-GB" w:eastAsia="en-US"/>
        </w:rPr>
      </w:pPr>
    </w:p>
    <w:p w:rsidR="00DA649F" w:rsidRPr="00620072" w:rsidRDefault="00DA649F" w:rsidP="00DA649F">
      <w:pPr>
        <w:pStyle w:val="Heading1"/>
        <w:numPr>
          <w:ilvl w:val="0"/>
          <w:numId w:val="2"/>
        </w:numPr>
        <w:shd w:val="clear" w:color="auto" w:fill="BFBFBF"/>
        <w:rPr>
          <w:rFonts w:asciiTheme="minorHAnsi" w:hAnsiTheme="minorHAnsi" w:cstheme="minorHAnsi"/>
        </w:rPr>
      </w:pPr>
      <w:bookmarkStart w:id="10" w:name="_Toc326924889"/>
      <w:r w:rsidRPr="00620072">
        <w:rPr>
          <w:rFonts w:asciiTheme="minorHAnsi" w:hAnsiTheme="minorHAnsi" w:cstheme="minorHAnsi"/>
        </w:rPr>
        <w:t>Delivery Approach</w:t>
      </w:r>
      <w:bookmarkEnd w:id="10"/>
    </w:p>
    <w:p w:rsidR="009B4579" w:rsidRPr="00525EB4" w:rsidRDefault="009B4579" w:rsidP="00681B04">
      <w:pPr>
        <w:pStyle w:val="Header"/>
        <w:spacing w:after="200" w:line="360" w:lineRule="auto"/>
        <w:rPr>
          <w:rFonts w:asciiTheme="minorHAnsi" w:hAnsiTheme="minorHAnsi" w:cstheme="minorHAnsi"/>
          <w:color w:val="262626" w:themeColor="text1" w:themeTint="D9"/>
          <w:sz w:val="20"/>
        </w:rPr>
      </w:pPr>
      <w:r w:rsidRPr="00525EB4">
        <w:rPr>
          <w:rFonts w:asciiTheme="minorHAnsi" w:hAnsiTheme="minorHAnsi" w:cstheme="minorHAnsi"/>
          <w:color w:val="262626" w:themeColor="text1" w:themeTint="D9"/>
          <w:sz w:val="20"/>
        </w:rPr>
        <w:t xml:space="preserve">The App should be hybrid and working on iOS and Android  </w:t>
      </w:r>
    </w:p>
    <w:p w:rsidR="00DA649F" w:rsidRPr="00620072" w:rsidRDefault="00661F63" w:rsidP="00681B04">
      <w:pPr>
        <w:pStyle w:val="Header"/>
        <w:spacing w:after="200" w:line="360" w:lineRule="auto"/>
        <w:rPr>
          <w:rFonts w:asciiTheme="minorHAnsi" w:hAnsiTheme="minorHAnsi" w:cstheme="minorHAnsi"/>
          <w:color w:val="262626" w:themeColor="text1" w:themeTint="D9"/>
          <w:sz w:val="20"/>
        </w:rPr>
      </w:pPr>
      <w:r w:rsidRPr="00525EB4">
        <w:rPr>
          <w:rFonts w:asciiTheme="minorHAnsi" w:hAnsiTheme="minorHAnsi" w:cstheme="minorHAnsi"/>
          <w:color w:val="262626" w:themeColor="text1" w:themeTint="D9"/>
          <w:sz w:val="20"/>
        </w:rPr>
        <w:t xml:space="preserve">We will create a web Application platform using the PHP framework of </w:t>
      </w:r>
      <w:proofErr w:type="spellStart"/>
      <w:r w:rsidRPr="00525EB4">
        <w:rPr>
          <w:rFonts w:asciiTheme="minorHAnsi" w:hAnsiTheme="minorHAnsi" w:cstheme="minorHAnsi"/>
          <w:color w:val="262626" w:themeColor="text1" w:themeTint="D9"/>
          <w:sz w:val="20"/>
        </w:rPr>
        <w:t>Laravel</w:t>
      </w:r>
      <w:proofErr w:type="spellEnd"/>
      <w:r w:rsidRPr="00525EB4">
        <w:rPr>
          <w:rFonts w:asciiTheme="minorHAnsi" w:hAnsiTheme="minorHAnsi" w:cstheme="minorHAnsi"/>
          <w:color w:val="262626" w:themeColor="text1" w:themeTint="D9"/>
          <w:sz w:val="20"/>
        </w:rPr>
        <w:t>. The technologies</w:t>
      </w:r>
      <w:r w:rsidR="00DA649F" w:rsidRPr="00525EB4">
        <w:rPr>
          <w:rFonts w:asciiTheme="minorHAnsi" w:hAnsiTheme="minorHAnsi" w:cstheme="minorHAnsi"/>
          <w:color w:val="262626" w:themeColor="text1" w:themeTint="D9"/>
          <w:sz w:val="20"/>
        </w:rPr>
        <w:t xml:space="preserve"> used for this project will be </w:t>
      </w:r>
      <w:proofErr w:type="spellStart"/>
      <w:r w:rsidRPr="00525EB4">
        <w:rPr>
          <w:rFonts w:asciiTheme="minorHAnsi" w:hAnsiTheme="minorHAnsi" w:cstheme="minorHAnsi"/>
          <w:color w:val="262626" w:themeColor="text1" w:themeTint="D9"/>
          <w:sz w:val="20"/>
        </w:rPr>
        <w:t>Javascript</w:t>
      </w:r>
      <w:proofErr w:type="spellEnd"/>
      <w:r w:rsidRPr="00525EB4">
        <w:rPr>
          <w:rFonts w:asciiTheme="minorHAnsi" w:hAnsiTheme="minorHAnsi" w:cstheme="minorHAnsi"/>
          <w:color w:val="262626" w:themeColor="text1" w:themeTint="D9"/>
          <w:sz w:val="20"/>
        </w:rPr>
        <w:t xml:space="preserve"> for development using </w:t>
      </w:r>
      <w:proofErr w:type="spellStart"/>
      <w:r w:rsidRPr="00525EB4">
        <w:rPr>
          <w:rFonts w:asciiTheme="minorHAnsi" w:hAnsiTheme="minorHAnsi" w:cstheme="minorHAnsi"/>
          <w:color w:val="262626" w:themeColor="text1" w:themeTint="D9"/>
          <w:sz w:val="20"/>
        </w:rPr>
        <w:t>Jquery</w:t>
      </w:r>
      <w:proofErr w:type="spellEnd"/>
      <w:r w:rsidRPr="00525EB4">
        <w:rPr>
          <w:rFonts w:asciiTheme="minorHAnsi" w:hAnsiTheme="minorHAnsi" w:cstheme="minorHAnsi"/>
          <w:color w:val="262626" w:themeColor="text1" w:themeTint="D9"/>
          <w:sz w:val="20"/>
        </w:rPr>
        <w:t xml:space="preserve"> framework</w:t>
      </w:r>
      <w:r w:rsidR="00DA649F" w:rsidRPr="00525EB4">
        <w:rPr>
          <w:rFonts w:asciiTheme="minorHAnsi" w:hAnsiTheme="minorHAnsi" w:cstheme="minorHAnsi"/>
          <w:color w:val="262626" w:themeColor="text1" w:themeTint="D9"/>
          <w:sz w:val="20"/>
        </w:rPr>
        <w:t xml:space="preserve">, </w:t>
      </w:r>
      <w:proofErr w:type="spellStart"/>
      <w:r w:rsidRPr="00525EB4">
        <w:rPr>
          <w:rFonts w:asciiTheme="minorHAnsi" w:hAnsiTheme="minorHAnsi" w:cstheme="minorHAnsi"/>
          <w:color w:val="262626" w:themeColor="text1" w:themeTint="D9"/>
          <w:sz w:val="20"/>
        </w:rPr>
        <w:t>mySQL</w:t>
      </w:r>
      <w:proofErr w:type="spellEnd"/>
      <w:r w:rsidR="00AA1BAF" w:rsidRPr="00525EB4">
        <w:rPr>
          <w:rFonts w:asciiTheme="minorHAnsi" w:hAnsiTheme="minorHAnsi" w:cstheme="minorHAnsi"/>
          <w:color w:val="262626" w:themeColor="text1" w:themeTint="D9"/>
          <w:sz w:val="20"/>
        </w:rPr>
        <w:t xml:space="preserve"> Server </w:t>
      </w:r>
      <w:r w:rsidR="00DA649F" w:rsidRPr="00525EB4">
        <w:rPr>
          <w:rFonts w:asciiTheme="minorHAnsi" w:hAnsiTheme="minorHAnsi" w:cstheme="minorHAnsi"/>
          <w:color w:val="262626" w:themeColor="text1" w:themeTint="D9"/>
          <w:sz w:val="20"/>
        </w:rPr>
        <w:t>for database, CSS</w:t>
      </w:r>
      <w:r w:rsidRPr="00525EB4">
        <w:rPr>
          <w:rFonts w:asciiTheme="minorHAnsi" w:hAnsiTheme="minorHAnsi" w:cstheme="minorHAnsi"/>
          <w:color w:val="262626" w:themeColor="text1" w:themeTint="D9"/>
          <w:sz w:val="20"/>
        </w:rPr>
        <w:t xml:space="preserve"> (bootstrap)</w:t>
      </w:r>
      <w:r w:rsidR="00DA649F" w:rsidRPr="00525EB4">
        <w:rPr>
          <w:rFonts w:asciiTheme="minorHAnsi" w:hAnsiTheme="minorHAnsi" w:cstheme="minorHAnsi"/>
          <w:color w:val="262626" w:themeColor="text1" w:themeTint="D9"/>
          <w:sz w:val="20"/>
        </w:rPr>
        <w:t xml:space="preserve"> &amp; HTML</w:t>
      </w:r>
      <w:r w:rsidR="006106A7" w:rsidRPr="00525EB4">
        <w:rPr>
          <w:rFonts w:asciiTheme="minorHAnsi" w:hAnsiTheme="minorHAnsi" w:cstheme="minorHAnsi"/>
          <w:color w:val="262626" w:themeColor="text1" w:themeTint="D9"/>
          <w:sz w:val="20"/>
        </w:rPr>
        <w:t xml:space="preserve"> for designing the front end and UI/UX designing</w:t>
      </w:r>
      <w:r w:rsidR="00DA649F" w:rsidRPr="00525EB4">
        <w:rPr>
          <w:rFonts w:asciiTheme="minorHAnsi" w:hAnsiTheme="minorHAnsi" w:cstheme="minorHAnsi"/>
          <w:color w:val="262626" w:themeColor="text1" w:themeTint="D9"/>
          <w:sz w:val="20"/>
        </w:rPr>
        <w:t>.</w:t>
      </w:r>
      <w:r w:rsidR="00920148" w:rsidRPr="00620072">
        <w:rPr>
          <w:rFonts w:asciiTheme="minorHAnsi" w:hAnsiTheme="minorHAnsi" w:cstheme="minorHAnsi"/>
          <w:color w:val="262626" w:themeColor="text1" w:themeTint="D9"/>
          <w:sz w:val="20"/>
        </w:rPr>
        <w:t xml:space="preserve"> </w:t>
      </w:r>
      <w:r w:rsidR="00DA649F" w:rsidRPr="00620072">
        <w:rPr>
          <w:rFonts w:asciiTheme="minorHAnsi" w:hAnsiTheme="minorHAnsi" w:cstheme="minorHAnsi"/>
          <w:color w:val="262626" w:themeColor="text1" w:themeTint="D9"/>
          <w:sz w:val="20"/>
        </w:rPr>
        <w:br/>
      </w:r>
    </w:p>
    <w:p w:rsidR="00DA649F" w:rsidRPr="00620072" w:rsidRDefault="00DA649F" w:rsidP="00681B04">
      <w:pPr>
        <w:pStyle w:val="Header"/>
        <w:spacing w:after="200" w:line="360" w:lineRule="auto"/>
        <w:ind w:left="720"/>
        <w:rPr>
          <w:rFonts w:asciiTheme="minorHAnsi" w:hAnsiTheme="minorHAnsi" w:cstheme="minorHAnsi"/>
          <w:color w:val="262626" w:themeColor="text1" w:themeTint="D9"/>
          <w:sz w:val="20"/>
        </w:rPr>
      </w:pPr>
      <w:r w:rsidRPr="00620072">
        <w:rPr>
          <w:rFonts w:asciiTheme="minorHAnsi" w:hAnsiTheme="minorHAnsi" w:cstheme="minorHAnsi"/>
          <w:color w:val="262626" w:themeColor="text1" w:themeTint="D9"/>
          <w:sz w:val="20"/>
        </w:rPr>
        <w:t>1. Technople will outline all the pages recording the flow and will get a confirmation from the client.</w:t>
      </w:r>
      <w:r w:rsidRPr="00620072">
        <w:rPr>
          <w:rFonts w:asciiTheme="minorHAnsi" w:hAnsiTheme="minorHAnsi" w:cstheme="minorHAnsi"/>
          <w:color w:val="262626" w:themeColor="text1" w:themeTint="D9"/>
          <w:sz w:val="20"/>
        </w:rPr>
        <w:br/>
        <w:t>2. Technople will share a project plan with the client.</w:t>
      </w:r>
      <w:r w:rsidRPr="00620072">
        <w:rPr>
          <w:rFonts w:asciiTheme="minorHAnsi" w:hAnsiTheme="minorHAnsi" w:cstheme="minorHAnsi"/>
          <w:color w:val="262626" w:themeColor="text1" w:themeTint="D9"/>
          <w:sz w:val="20"/>
        </w:rPr>
        <w:br/>
        <w:t>3. Weekly walls on completion of the baseline items as depicted in the project plan.</w:t>
      </w:r>
      <w:r w:rsidRPr="00620072">
        <w:rPr>
          <w:rFonts w:asciiTheme="minorHAnsi" w:hAnsiTheme="minorHAnsi" w:cstheme="minorHAnsi"/>
          <w:color w:val="262626" w:themeColor="text1" w:themeTint="D9"/>
          <w:sz w:val="20"/>
        </w:rPr>
        <w:br/>
        <w:t>4. Alpha testing once completing of the complete site.</w:t>
      </w:r>
      <w:r w:rsidRPr="00620072">
        <w:rPr>
          <w:rFonts w:asciiTheme="minorHAnsi" w:hAnsiTheme="minorHAnsi" w:cstheme="minorHAnsi"/>
          <w:color w:val="262626" w:themeColor="text1" w:themeTint="D9"/>
          <w:sz w:val="20"/>
        </w:rPr>
        <w:br/>
        <w:t>5. Beta testing on completion of the all the errors arising from the alpha testing.</w:t>
      </w:r>
      <w:r w:rsidRPr="00620072">
        <w:rPr>
          <w:rFonts w:asciiTheme="minorHAnsi" w:hAnsiTheme="minorHAnsi" w:cstheme="minorHAnsi"/>
          <w:color w:val="262626" w:themeColor="text1" w:themeTint="D9"/>
          <w:sz w:val="20"/>
        </w:rPr>
        <w:br/>
        <w:t xml:space="preserve">6. Once the website is confirmed with the changes, it will be transferred to the client </w:t>
      </w:r>
      <w:r w:rsidR="00033341" w:rsidRPr="00620072">
        <w:rPr>
          <w:rFonts w:asciiTheme="minorHAnsi" w:hAnsiTheme="minorHAnsi" w:cstheme="minorHAnsi"/>
          <w:color w:val="262626" w:themeColor="text1" w:themeTint="D9"/>
          <w:sz w:val="20"/>
        </w:rPr>
        <w:t>web server</w:t>
      </w:r>
      <w:r w:rsidRPr="00620072">
        <w:rPr>
          <w:rFonts w:asciiTheme="minorHAnsi" w:hAnsiTheme="minorHAnsi" w:cstheme="minorHAnsi"/>
          <w:color w:val="262626" w:themeColor="text1" w:themeTint="D9"/>
          <w:sz w:val="20"/>
        </w:rPr>
        <w:t>.</w:t>
      </w:r>
    </w:p>
    <w:p w:rsidR="003416BB" w:rsidRDefault="00DA649F" w:rsidP="00681B04">
      <w:pPr>
        <w:pStyle w:val="Header"/>
        <w:spacing w:after="200" w:line="360" w:lineRule="auto"/>
        <w:rPr>
          <w:rFonts w:asciiTheme="minorHAnsi" w:hAnsiTheme="minorHAnsi" w:cstheme="minorHAnsi"/>
          <w:color w:val="262626" w:themeColor="text1" w:themeTint="D9"/>
          <w:sz w:val="20"/>
        </w:rPr>
      </w:pPr>
      <w:r w:rsidRPr="00620072">
        <w:rPr>
          <w:rFonts w:asciiTheme="minorHAnsi" w:hAnsiTheme="minorHAnsi" w:cstheme="minorHAnsi"/>
          <w:color w:val="262626" w:themeColor="text1" w:themeTint="D9"/>
          <w:sz w:val="20"/>
        </w:rPr>
        <w:t>Technople believes in working collaboratively and expects the client to be involved during the making of the site and also be available regularly as required for the project.</w:t>
      </w:r>
    </w:p>
    <w:p w:rsidR="003D7914" w:rsidRPr="003D7914" w:rsidRDefault="003D7914" w:rsidP="00681B04">
      <w:pPr>
        <w:pStyle w:val="Header"/>
        <w:spacing w:after="200" w:line="360" w:lineRule="auto"/>
        <w:rPr>
          <w:rFonts w:asciiTheme="minorHAnsi" w:hAnsiTheme="minorHAnsi" w:cstheme="minorHAnsi"/>
          <w:color w:val="262626" w:themeColor="text1" w:themeTint="D9"/>
          <w:sz w:val="20"/>
        </w:rPr>
      </w:pPr>
    </w:p>
    <w:p w:rsidR="003416BB" w:rsidRDefault="00CF5727" w:rsidP="00681B04">
      <w:pPr>
        <w:pStyle w:val="Header"/>
        <w:spacing w:after="200" w:line="360" w:lineRule="auto"/>
        <w:rPr>
          <w:rFonts w:asciiTheme="minorHAnsi" w:hAnsiTheme="minorHAnsi" w:cstheme="minorHAnsi"/>
          <w:sz w:val="20"/>
        </w:rPr>
      </w:pPr>
      <w:r>
        <w:rPr>
          <w:rFonts w:asciiTheme="minorHAnsi" w:hAnsiTheme="minorHAnsi" w:cstheme="minorHAnsi"/>
          <w:sz w:val="20"/>
        </w:rPr>
        <w:t>Time</w:t>
      </w:r>
    </w:p>
    <w:p w:rsidR="00CF5727" w:rsidRDefault="00CF5727" w:rsidP="00681B04">
      <w:pPr>
        <w:pStyle w:val="Header"/>
        <w:spacing w:after="200" w:line="360" w:lineRule="auto"/>
        <w:rPr>
          <w:rFonts w:asciiTheme="minorHAnsi" w:hAnsiTheme="minorHAnsi" w:cstheme="minorHAnsi"/>
          <w:sz w:val="20"/>
        </w:rPr>
      </w:pPr>
      <w:r>
        <w:rPr>
          <w:rFonts w:asciiTheme="minorHAnsi" w:hAnsiTheme="minorHAnsi" w:cstheme="minorHAnsi"/>
          <w:sz w:val="20"/>
        </w:rPr>
        <w:t>1 Month</w:t>
      </w:r>
    </w:p>
    <w:p w:rsidR="00CF5727" w:rsidRPr="00620072" w:rsidRDefault="00CF5727" w:rsidP="00681B04">
      <w:pPr>
        <w:pStyle w:val="Header"/>
        <w:spacing w:after="200" w:line="360" w:lineRule="auto"/>
        <w:rPr>
          <w:rFonts w:asciiTheme="minorHAnsi" w:hAnsiTheme="minorHAnsi" w:cstheme="minorHAnsi"/>
          <w:sz w:val="20"/>
        </w:rPr>
      </w:pPr>
    </w:p>
    <w:p w:rsidR="00DA649F" w:rsidRPr="00620072" w:rsidRDefault="00DA649F" w:rsidP="00DA649F">
      <w:pPr>
        <w:pStyle w:val="ListParagraph"/>
        <w:ind w:left="360"/>
        <w:rPr>
          <w:rFonts w:asciiTheme="minorHAnsi" w:hAnsiTheme="minorHAnsi" w:cstheme="minorHAnsi"/>
        </w:rPr>
      </w:pPr>
    </w:p>
    <w:p w:rsidR="00DA649F" w:rsidRPr="00620072" w:rsidRDefault="00DA649F" w:rsidP="00DA649F">
      <w:pPr>
        <w:pStyle w:val="Header"/>
        <w:spacing w:after="200"/>
        <w:rPr>
          <w:rFonts w:asciiTheme="minorHAnsi" w:hAnsiTheme="minorHAnsi" w:cstheme="minorHAnsi"/>
        </w:rPr>
      </w:pPr>
      <w:r w:rsidRPr="00620072">
        <w:rPr>
          <w:rFonts w:asciiTheme="minorHAnsi" w:hAnsiTheme="minorHAnsi" w:cstheme="minorHAnsi"/>
        </w:rPr>
        <w:br/>
      </w:r>
    </w:p>
    <w:p w:rsidR="00DA649F" w:rsidRPr="00620072" w:rsidRDefault="00DA649F" w:rsidP="00DA649F">
      <w:pPr>
        <w:pStyle w:val="Header"/>
        <w:spacing w:after="200"/>
        <w:ind w:left="360"/>
        <w:rPr>
          <w:rFonts w:asciiTheme="minorHAnsi" w:hAnsiTheme="minorHAnsi" w:cstheme="minorHAnsi"/>
        </w:rPr>
      </w:pPr>
    </w:p>
    <w:p w:rsidR="00DA649F" w:rsidRPr="00620072" w:rsidRDefault="00DA649F" w:rsidP="00DA649F">
      <w:pPr>
        <w:pStyle w:val="Header"/>
        <w:spacing w:after="200"/>
        <w:ind w:left="360"/>
        <w:rPr>
          <w:rFonts w:asciiTheme="minorHAnsi" w:hAnsiTheme="minorHAnsi" w:cstheme="minorHAnsi"/>
        </w:rPr>
      </w:pPr>
    </w:p>
    <w:p w:rsidR="00DA649F" w:rsidRPr="00620072" w:rsidRDefault="00DA649F" w:rsidP="00DA649F">
      <w:pPr>
        <w:pStyle w:val="Header"/>
        <w:spacing w:after="200"/>
        <w:ind w:left="360"/>
        <w:rPr>
          <w:rFonts w:asciiTheme="minorHAnsi" w:hAnsiTheme="minorHAnsi" w:cstheme="minorHAnsi"/>
        </w:rPr>
      </w:pPr>
    </w:p>
    <w:sectPr w:rsidR="00DA649F" w:rsidRPr="00620072" w:rsidSect="00424287">
      <w:headerReference w:type="even" r:id="rId9"/>
      <w:headerReference w:type="default" r:id="rId10"/>
      <w:footerReference w:type="default" r:id="rId11"/>
      <w:headerReference w:type="first" r:id="rId12"/>
      <w:pgSz w:w="11907" w:h="16840" w:code="9"/>
      <w:pgMar w:top="1260" w:right="1138" w:bottom="1134" w:left="1138" w:header="864" w:footer="864" w:gutter="0"/>
      <w:paperSrc w:first="2" w:other="2"/>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CA0" w:rsidRDefault="00B36CA0">
      <w:r>
        <w:separator/>
      </w:r>
    </w:p>
  </w:endnote>
  <w:endnote w:type="continuationSeparator" w:id="0">
    <w:p w:rsidR="00B36CA0" w:rsidRDefault="00B36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entury Gothic">
    <w:panose1 w:val="020B0502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Futura Bk BT">
    <w:charset w:val="00"/>
    <w:family w:val="auto"/>
    <w:pitch w:val="variable"/>
    <w:sig w:usb0="80000067" w:usb1="00000000" w:usb2="00000000" w:usb3="00000000" w:csb0="000001FB" w:csb1="00000000"/>
  </w:font>
  <w:font w:name="Calibri">
    <w:panose1 w:val="020F0502020204030204"/>
    <w:charset w:val="00"/>
    <w:family w:val="auto"/>
    <w:pitch w:val="variable"/>
    <w:sig w:usb0="E00002FF" w:usb1="4000ACFF" w:usb2="00000001" w:usb3="00000000" w:csb0="0000019F" w:csb1="00000000"/>
  </w:font>
  <w:font w:name="Futura Md BT">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r ƒSƒVƒbƒN">
    <w:panose1 w:val="00000000000000000000"/>
    <w:charset w:val="80"/>
    <w:family w:val="modern"/>
    <w:notTrueType/>
    <w:pitch w:val="default"/>
    <w:sig w:usb0="00000001" w:usb1="08070000" w:usb2="00000010" w:usb3="00000000" w:csb0="00020000" w:csb1="00000000"/>
  </w:font>
  <w:font w:name="Times">
    <w:panose1 w:val="00000000000000000000"/>
    <w:charset w:val="4D"/>
    <w:family w:val="roman"/>
    <w:notTrueType/>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rsidR="00CB52FC" w:rsidRDefault="00CB52FC">
    <w:pPr>
      <w:pStyle w:val="Footer"/>
      <w:rPr>
        <w:rFonts w:ascii="Calibri" w:hAnsi="Calibri"/>
      </w:rPr>
    </w:pPr>
    <w:r>
      <w:rPr>
        <w:rFonts w:ascii="Calibri" w:hAnsi="Calibri"/>
      </w:rPr>
      <w:t>________________________________________________________________________________________________________________________</w:t>
    </w:r>
  </w:p>
  <w:p w:rsidR="00CB52FC" w:rsidRPr="00381BCE" w:rsidRDefault="00CB52FC" w:rsidP="00482E39">
    <w:pPr>
      <w:pStyle w:val="Footer"/>
      <w:jc w:val="right"/>
      <w:rPr>
        <w:rFonts w:ascii="Calibri" w:hAnsi="Calibri"/>
      </w:rPr>
    </w:pPr>
    <w:r w:rsidRPr="00381BCE">
      <w:rPr>
        <w:rFonts w:ascii="Calibri" w:hAnsi="Calibri"/>
      </w:rPr>
      <w:t>Strictly Private &amp; Confidential</w:t>
    </w:r>
    <w:r w:rsidRPr="00381BCE">
      <w:rPr>
        <w:rFonts w:ascii="Calibri" w:hAnsi="Calibri"/>
      </w:rPr>
      <w:tab/>
      <w:t xml:space="preserve"> Page </w:t>
    </w:r>
    <w:r w:rsidR="00F55014" w:rsidRPr="00381BCE">
      <w:rPr>
        <w:rFonts w:ascii="Calibri" w:hAnsi="Calibri"/>
      </w:rPr>
      <w:fldChar w:fldCharType="begin"/>
    </w:r>
    <w:r w:rsidRPr="00381BCE">
      <w:rPr>
        <w:rFonts w:ascii="Calibri" w:hAnsi="Calibri"/>
      </w:rPr>
      <w:instrText xml:space="preserve"> PAGE  \* MERGEFORMAT </w:instrText>
    </w:r>
    <w:r w:rsidR="00F55014" w:rsidRPr="00381BCE">
      <w:rPr>
        <w:rFonts w:ascii="Calibri" w:hAnsi="Calibri"/>
      </w:rPr>
      <w:fldChar w:fldCharType="separate"/>
    </w:r>
    <w:r w:rsidR="00CF5727">
      <w:rPr>
        <w:rFonts w:ascii="Calibri" w:hAnsi="Calibri"/>
        <w:noProof/>
      </w:rPr>
      <w:t>2</w:t>
    </w:r>
    <w:r w:rsidR="00F55014" w:rsidRPr="00381BCE">
      <w:rPr>
        <w:rFonts w:ascii="Calibri" w:hAnsi="Calibri"/>
      </w:rPr>
      <w:fldChar w:fldCharType="end"/>
    </w:r>
    <w:r>
      <w:rPr>
        <w:rFonts w:ascii="Calibri" w:hAnsi="Calibri"/>
      </w:rPr>
      <w:t xml:space="preserve">                                     </w:t>
    </w:r>
    <w:r>
      <w:rPr>
        <w:rFonts w:ascii="Calibri" w:hAnsi="Calibri"/>
      </w:rPr>
      <w:tab/>
    </w:r>
    <w:r w:rsidRPr="00381BCE">
      <w:rPr>
        <w:rFonts w:ascii="Calibri" w:hAnsi="Calibri"/>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CA0" w:rsidRDefault="00B36CA0">
      <w:r>
        <w:separator/>
      </w:r>
    </w:p>
  </w:footnote>
  <w:footnote w:type="continuationSeparator" w:id="0">
    <w:p w:rsidR="00B36CA0" w:rsidRDefault="00B36C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rsidR="00A22441" w:rsidRDefault="00B36CA0">
    <w:pPr>
      <w:pStyle w:val="Header"/>
    </w:pPr>
    <w:r>
      <w:rPr>
        <w:noProof/>
      </w:rPr>
      <w:pict w14:anchorId="2F75268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81.5pt;height:68.75pt;z-index:-251655168;mso-wrap-edited:f;mso-position-horizontal:center;mso-position-horizontal-relative:margin;mso-position-vertical:center;mso-position-vertical-relative:margin" wrapcoords="4879 3991 1110 4226 236 4930 135 9157 101 11974 303 15261 336 17374 1783 17843 6763 17843 15611 17843 21533 17374 21600 15261 20927 15261 20994 4696 20826 4461 19279 3991 4879 3991" fillcolor="silver" stroked="f">
          <v:textpath style="font-family:&quot;Futura Bk BT&quot;;font-size:1pt" string="CONFIDENTI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rsidR="00320A44" w:rsidRDefault="00320A44" w:rsidP="00540D1E">
    <w:pPr>
      <w:pStyle w:val="Header"/>
      <w:pBdr>
        <w:bottom w:val="single" w:sz="4" w:space="0" w:color="auto"/>
      </w:pBdr>
      <w:tabs>
        <w:tab w:val="center" w:pos="4824"/>
      </w:tabs>
      <w:rPr>
        <w:noProof/>
      </w:rPr>
    </w:pPr>
  </w:p>
  <w:p w:rsidR="00CB52FC" w:rsidRDefault="00B36CA0" w:rsidP="00540D1E">
    <w:pPr>
      <w:pStyle w:val="Header"/>
      <w:pBdr>
        <w:bottom w:val="single" w:sz="4" w:space="0" w:color="auto"/>
      </w:pBdr>
      <w:tabs>
        <w:tab w:val="center" w:pos="4824"/>
      </w:tabs>
      <w:rPr>
        <w:noProof/>
      </w:rPr>
    </w:pPr>
    <w:r>
      <w:rPr>
        <w:noProof/>
      </w:rPr>
      <w:pict w14:anchorId="3C53CC8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81.5pt;height:68.75pt;z-index:-251657216;mso-wrap-edited:f;mso-position-horizontal:center;mso-position-horizontal-relative:margin;mso-position-vertical:center;mso-position-vertical-relative:margin" wrapcoords="4879 3991 1110 4226 236 4930 135 9157 101 11974 303 15261 336 17374 1783 17843 6763 17843 15611 17843 21533 17374 21600 15261 20927 15261 20994 4696 20826 4461 19279 3991 4879 3991" fillcolor="silver" stroked="f">
          <v:textpath style="font-family:&quot;Futura Bk BT&quot;;font-size:1pt" string="CONFIDENTIAL"/>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rsidR="00A22441" w:rsidRDefault="00B36CA0">
    <w:pPr>
      <w:pStyle w:val="Header"/>
    </w:pPr>
    <w:r>
      <w:rPr>
        <w:noProof/>
      </w:rPr>
      <w:pict w14:anchorId="75DB304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81.5pt;height:68.75pt;z-index:-251653120;mso-wrap-edited:f;mso-position-horizontal:center;mso-position-horizontal-relative:margin;mso-position-vertical:center;mso-position-vertical-relative:margin" wrapcoords="4879 3991 1110 4226 236 4930 135 9157 101 11974 303 15261 336 17374 1783 17843 6763 17843 15611 17843 21533 17374 21600 15261 20927 15261 20994 4696 20826 4461 19279 3991 4879 3991" fillcolor="silver" stroked="f">
          <v:textpath style="font-family:&quot;Futura Bk BT&quot;;font-size:1pt" string="CONFIDENTIA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F48"/>
    <w:multiLevelType w:val="hybridMultilevel"/>
    <w:tmpl w:val="36689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F5E2F"/>
    <w:multiLevelType w:val="hybridMultilevel"/>
    <w:tmpl w:val="E446DAEA"/>
    <w:lvl w:ilvl="0" w:tplc="A70E75B4">
      <w:start w:val="1"/>
      <w:numFmt w:val="decimal"/>
      <w:lvlText w:val="%1."/>
      <w:lvlJc w:val="left"/>
      <w:pPr>
        <w:ind w:left="1080" w:hanging="360"/>
      </w:pPr>
      <w:rPr>
        <w:rFonts w:ascii="Verdana" w:hAnsi="Verdana" w:cs="Times New Roman" w:hint="default"/>
        <w:b/>
        <w:color w:val="ED7D31" w:themeColor="accent2"/>
        <w:sz w:val="20"/>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26F1BB7"/>
    <w:multiLevelType w:val="hybridMultilevel"/>
    <w:tmpl w:val="91144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285453F"/>
    <w:multiLevelType w:val="hybridMultilevel"/>
    <w:tmpl w:val="9B2C645C"/>
    <w:lvl w:ilvl="0" w:tplc="6EF407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FE4B05"/>
    <w:multiLevelType w:val="hybridMultilevel"/>
    <w:tmpl w:val="E100548E"/>
    <w:lvl w:ilvl="0" w:tplc="3998D848">
      <w:start w:val="2"/>
      <w:numFmt w:val="bullet"/>
      <w:lvlText w:val="-"/>
      <w:lvlJc w:val="left"/>
      <w:pPr>
        <w:ind w:left="1080" w:hanging="360"/>
      </w:pPr>
      <w:rPr>
        <w:rFonts w:ascii="Century Gothic" w:eastAsia="Times New Roman" w:hAnsi="Century Gothic"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84B4CD0"/>
    <w:multiLevelType w:val="hybridMultilevel"/>
    <w:tmpl w:val="8DCC33C0"/>
    <w:lvl w:ilvl="0" w:tplc="37FC25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DD0215F"/>
    <w:multiLevelType w:val="hybridMultilevel"/>
    <w:tmpl w:val="D5722010"/>
    <w:lvl w:ilvl="0" w:tplc="5C0E1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0082C36"/>
    <w:multiLevelType w:val="hybridMultilevel"/>
    <w:tmpl w:val="9E46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B170A0"/>
    <w:multiLevelType w:val="hybridMultilevel"/>
    <w:tmpl w:val="3C18D86E"/>
    <w:lvl w:ilvl="0" w:tplc="AF2EF75C">
      <w:start w:val="5"/>
      <w:numFmt w:val="bullet"/>
      <w:lvlText w:val="-"/>
      <w:lvlJc w:val="left"/>
      <w:pPr>
        <w:ind w:left="1440" w:hanging="360"/>
      </w:pPr>
      <w:rPr>
        <w:rFonts w:ascii="Courier New" w:eastAsia="Times New Roman"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63C2EF6"/>
    <w:multiLevelType w:val="hybridMultilevel"/>
    <w:tmpl w:val="8A5C87C0"/>
    <w:lvl w:ilvl="0" w:tplc="FFE0BF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F50276"/>
    <w:multiLevelType w:val="hybridMultilevel"/>
    <w:tmpl w:val="430A41AE"/>
    <w:lvl w:ilvl="0" w:tplc="0FACA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1B153603"/>
    <w:multiLevelType w:val="hybridMultilevel"/>
    <w:tmpl w:val="FC328F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1CC449C5"/>
    <w:multiLevelType w:val="hybridMultilevel"/>
    <w:tmpl w:val="751E685C"/>
    <w:lvl w:ilvl="0" w:tplc="C2ACC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393F63"/>
    <w:multiLevelType w:val="hybridMultilevel"/>
    <w:tmpl w:val="08F87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1503BDD"/>
    <w:multiLevelType w:val="hybridMultilevel"/>
    <w:tmpl w:val="8F2872E4"/>
    <w:lvl w:ilvl="0" w:tplc="1AE8A446">
      <w:start w:val="6"/>
      <w:numFmt w:val="bullet"/>
      <w:lvlText w:val="-"/>
      <w:lvlJc w:val="left"/>
      <w:pPr>
        <w:ind w:left="1440" w:hanging="360"/>
      </w:pPr>
      <w:rPr>
        <w:rFonts w:ascii="Verdana" w:eastAsia="Times New Roman" w:hAnsi="Verdana" w:cs="Times New Roman" w:hint="default"/>
        <w:b/>
        <w:color w:val="ED7D31" w:themeColor="accent2"/>
        <w:sz w:val="20"/>
        <w:u w:val="singl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2FC4D58"/>
    <w:multiLevelType w:val="hybridMultilevel"/>
    <w:tmpl w:val="D87A5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5A5712A"/>
    <w:multiLevelType w:val="hybridMultilevel"/>
    <w:tmpl w:val="3BBC2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643EBE"/>
    <w:multiLevelType w:val="hybridMultilevel"/>
    <w:tmpl w:val="5CB0402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2C8C30B5"/>
    <w:multiLevelType w:val="hybridMultilevel"/>
    <w:tmpl w:val="37D8C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E6E7C0A"/>
    <w:multiLevelType w:val="hybridMultilevel"/>
    <w:tmpl w:val="24DEA3A4"/>
    <w:lvl w:ilvl="0" w:tplc="79AE9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367109"/>
    <w:multiLevelType w:val="multilevel"/>
    <w:tmpl w:val="FF060C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319437D5"/>
    <w:multiLevelType w:val="hybridMultilevel"/>
    <w:tmpl w:val="ACEA238C"/>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34AA2AB6"/>
    <w:multiLevelType w:val="hybridMultilevel"/>
    <w:tmpl w:val="F864A9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BFD0C60"/>
    <w:multiLevelType w:val="hybridMultilevel"/>
    <w:tmpl w:val="D994A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CE44979"/>
    <w:multiLevelType w:val="hybridMultilevel"/>
    <w:tmpl w:val="7C7E570C"/>
    <w:lvl w:ilvl="0" w:tplc="E76E1DE8">
      <w:start w:val="1"/>
      <w:numFmt w:val="upperRoman"/>
      <w:lvlText w:val="%1."/>
      <w:lvlJc w:val="left"/>
      <w:pPr>
        <w:ind w:left="720" w:hanging="360"/>
      </w:pPr>
      <w:rPr>
        <w:rFonts w:asciiTheme="majorHAnsi" w:eastAsiaTheme="majorEastAsia" w:hAnsiTheme="majorHAnsi" w:cstheme="maj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D220A77"/>
    <w:multiLevelType w:val="hybridMultilevel"/>
    <w:tmpl w:val="C6BE23B4"/>
    <w:lvl w:ilvl="0" w:tplc="E6DAFCF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439B58F8"/>
    <w:multiLevelType w:val="hybridMultilevel"/>
    <w:tmpl w:val="25BE7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DB7B1A"/>
    <w:multiLevelType w:val="hybridMultilevel"/>
    <w:tmpl w:val="5288B44C"/>
    <w:lvl w:ilvl="0" w:tplc="E6DAFCF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4BFE266F"/>
    <w:multiLevelType w:val="hybridMultilevel"/>
    <w:tmpl w:val="BF049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CC972D2"/>
    <w:multiLevelType w:val="hybridMultilevel"/>
    <w:tmpl w:val="E640AFCE"/>
    <w:lvl w:ilvl="0" w:tplc="1494D0DE">
      <w:start w:val="1"/>
      <w:numFmt w:val="decimal"/>
      <w:lvlText w:val="%1."/>
      <w:lvlJc w:val="left"/>
      <w:pPr>
        <w:ind w:left="360" w:hanging="360"/>
      </w:pPr>
      <w:rPr>
        <w:rFonts w:ascii="Futura Bk BT" w:hAnsi="Futura Bk BT" w:cs="Times New Roman" w:hint="default"/>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4CCD165A"/>
    <w:multiLevelType w:val="hybridMultilevel"/>
    <w:tmpl w:val="7EC26C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D8C3949"/>
    <w:multiLevelType w:val="hybridMultilevel"/>
    <w:tmpl w:val="441A2D8A"/>
    <w:lvl w:ilvl="0" w:tplc="59406774">
      <w:start w:val="4"/>
      <w:numFmt w:val="bullet"/>
      <w:lvlText w:val="-"/>
      <w:lvlJc w:val="left"/>
      <w:pPr>
        <w:ind w:left="1080" w:hanging="360"/>
      </w:pPr>
      <w:rPr>
        <w:rFonts w:ascii="Courier New" w:eastAsia="Times New Roman"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53C31CA7"/>
    <w:multiLevelType w:val="hybridMultilevel"/>
    <w:tmpl w:val="364EDEE2"/>
    <w:lvl w:ilvl="0" w:tplc="753A99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55002F49"/>
    <w:multiLevelType w:val="hybridMultilevel"/>
    <w:tmpl w:val="96C4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015FB6"/>
    <w:multiLevelType w:val="hybridMultilevel"/>
    <w:tmpl w:val="43F43D0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BAACFEB8">
      <w:start w:val="1"/>
      <w:numFmt w:val="bullet"/>
      <w:lvlText w:val="-"/>
      <w:lvlJc w:val="left"/>
      <w:pPr>
        <w:ind w:left="1800" w:hanging="360"/>
      </w:pPr>
      <w:rPr>
        <w:rFonts w:ascii="Calibri" w:eastAsia="Times New Roman" w:hAnsi="Calibri" w:cs="Calibri"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5931710C"/>
    <w:multiLevelType w:val="hybridMultilevel"/>
    <w:tmpl w:val="2124D578"/>
    <w:lvl w:ilvl="0" w:tplc="2FB23EB6">
      <w:start w:val="5"/>
      <w:numFmt w:val="bullet"/>
      <w:lvlText w:val="-"/>
      <w:lvlJc w:val="left"/>
      <w:pPr>
        <w:ind w:left="1560" w:hanging="360"/>
      </w:pPr>
      <w:rPr>
        <w:rFonts w:ascii="Courier New" w:eastAsia="Times New Roman" w:hAnsi="Courier New" w:cs="Courier New" w:hint="default"/>
        <w:b/>
        <w:color w:val="auto"/>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6">
    <w:nsid w:val="5CED39CE"/>
    <w:multiLevelType w:val="hybridMultilevel"/>
    <w:tmpl w:val="1F08E71C"/>
    <w:lvl w:ilvl="0" w:tplc="E6DAFCF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nsid w:val="5E1C3056"/>
    <w:multiLevelType w:val="hybridMultilevel"/>
    <w:tmpl w:val="1F08E71C"/>
    <w:lvl w:ilvl="0" w:tplc="E6DAFCF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nsid w:val="629E1860"/>
    <w:multiLevelType w:val="hybridMultilevel"/>
    <w:tmpl w:val="37C6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C37783"/>
    <w:multiLevelType w:val="multilevel"/>
    <w:tmpl w:val="440A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0503C5"/>
    <w:multiLevelType w:val="hybridMultilevel"/>
    <w:tmpl w:val="5FBABEB6"/>
    <w:lvl w:ilvl="0" w:tplc="4522B0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73833B76"/>
    <w:multiLevelType w:val="hybridMultilevel"/>
    <w:tmpl w:val="D9F88F5A"/>
    <w:lvl w:ilvl="0" w:tplc="777E99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867BAC"/>
    <w:multiLevelType w:val="hybridMultilevel"/>
    <w:tmpl w:val="E5D00EE0"/>
    <w:lvl w:ilvl="0" w:tplc="8B98DAC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74BD4643"/>
    <w:multiLevelType w:val="hybridMultilevel"/>
    <w:tmpl w:val="2452BAFE"/>
    <w:lvl w:ilvl="0" w:tplc="E53A99E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nsid w:val="77302FEC"/>
    <w:multiLevelType w:val="hybridMultilevel"/>
    <w:tmpl w:val="4308133A"/>
    <w:lvl w:ilvl="0" w:tplc="9A4A8D6E">
      <w:start w:val="1"/>
      <w:numFmt w:val="decimal"/>
      <w:lvlText w:val="%1"/>
      <w:lvlJc w:val="left"/>
      <w:pPr>
        <w:ind w:left="1080" w:hanging="360"/>
      </w:pPr>
      <w:rPr>
        <w:rFonts w:ascii="Verdana" w:hAnsi="Verdana" w:cs="Times New Roman" w:hint="default"/>
        <w:b/>
        <w:color w:val="ED7D31" w:themeColor="accent2"/>
        <w:sz w:val="20"/>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nsid w:val="7F966229"/>
    <w:multiLevelType w:val="hybridMultilevel"/>
    <w:tmpl w:val="405C8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21"/>
  </w:num>
  <w:num w:numId="3">
    <w:abstractNumId w:val="45"/>
  </w:num>
  <w:num w:numId="4">
    <w:abstractNumId w:val="2"/>
  </w:num>
  <w:num w:numId="5">
    <w:abstractNumId w:val="17"/>
  </w:num>
  <w:num w:numId="6">
    <w:abstractNumId w:val="22"/>
  </w:num>
  <w:num w:numId="7">
    <w:abstractNumId w:val="4"/>
  </w:num>
  <w:num w:numId="8">
    <w:abstractNumId w:val="13"/>
  </w:num>
  <w:num w:numId="9">
    <w:abstractNumId w:val="10"/>
  </w:num>
  <w:num w:numId="10">
    <w:abstractNumId w:val="11"/>
  </w:num>
  <w:num w:numId="11">
    <w:abstractNumId w:val="29"/>
  </w:num>
  <w:num w:numId="12">
    <w:abstractNumId w:val="31"/>
  </w:num>
  <w:num w:numId="13">
    <w:abstractNumId w:val="6"/>
  </w:num>
  <w:num w:numId="14">
    <w:abstractNumId w:val="15"/>
  </w:num>
  <w:num w:numId="15">
    <w:abstractNumId w:val="24"/>
  </w:num>
  <w:num w:numId="16">
    <w:abstractNumId w:val="44"/>
  </w:num>
  <w:num w:numId="17">
    <w:abstractNumId w:val="18"/>
  </w:num>
  <w:num w:numId="18">
    <w:abstractNumId w:val="1"/>
  </w:num>
  <w:num w:numId="19">
    <w:abstractNumId w:val="14"/>
  </w:num>
  <w:num w:numId="20">
    <w:abstractNumId w:val="5"/>
  </w:num>
  <w:num w:numId="21">
    <w:abstractNumId w:val="32"/>
  </w:num>
  <w:num w:numId="22">
    <w:abstractNumId w:val="43"/>
  </w:num>
  <w:num w:numId="23">
    <w:abstractNumId w:val="42"/>
  </w:num>
  <w:num w:numId="24">
    <w:abstractNumId w:val="35"/>
  </w:num>
  <w:num w:numId="25">
    <w:abstractNumId w:val="8"/>
  </w:num>
  <w:num w:numId="26">
    <w:abstractNumId w:val="28"/>
  </w:num>
  <w:num w:numId="27">
    <w:abstractNumId w:val="40"/>
  </w:num>
  <w:num w:numId="28">
    <w:abstractNumId w:val="37"/>
  </w:num>
  <w:num w:numId="29">
    <w:abstractNumId w:val="36"/>
  </w:num>
  <w:num w:numId="30">
    <w:abstractNumId w:val="25"/>
  </w:num>
  <w:num w:numId="31">
    <w:abstractNumId w:val="27"/>
  </w:num>
  <w:num w:numId="32">
    <w:abstractNumId w:val="34"/>
  </w:num>
  <w:num w:numId="33">
    <w:abstractNumId w:val="23"/>
  </w:num>
  <w:num w:numId="34">
    <w:abstractNumId w:val="39"/>
  </w:num>
  <w:num w:numId="35">
    <w:abstractNumId w:val="41"/>
  </w:num>
  <w:num w:numId="36">
    <w:abstractNumId w:val="9"/>
  </w:num>
  <w:num w:numId="37">
    <w:abstractNumId w:val="19"/>
  </w:num>
  <w:num w:numId="38">
    <w:abstractNumId w:val="3"/>
  </w:num>
  <w:num w:numId="39">
    <w:abstractNumId w:val="12"/>
  </w:num>
  <w:num w:numId="40">
    <w:abstractNumId w:val="33"/>
  </w:num>
  <w:num w:numId="41">
    <w:abstractNumId w:val="38"/>
  </w:num>
  <w:num w:numId="42">
    <w:abstractNumId w:val="26"/>
  </w:num>
  <w:num w:numId="43">
    <w:abstractNumId w:val="16"/>
  </w:num>
  <w:num w:numId="44">
    <w:abstractNumId w:val="0"/>
  </w:num>
  <w:num w:numId="45">
    <w:abstractNumId w:val="7"/>
  </w:num>
  <w:num w:numId="46">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2B"/>
    <w:rsid w:val="000011BA"/>
    <w:rsid w:val="000019E5"/>
    <w:rsid w:val="000024C0"/>
    <w:rsid w:val="00005EBD"/>
    <w:rsid w:val="0000640C"/>
    <w:rsid w:val="00011908"/>
    <w:rsid w:val="00011F29"/>
    <w:rsid w:val="000158E5"/>
    <w:rsid w:val="00015EE4"/>
    <w:rsid w:val="000172F1"/>
    <w:rsid w:val="00020F85"/>
    <w:rsid w:val="00021011"/>
    <w:rsid w:val="000226FD"/>
    <w:rsid w:val="00022937"/>
    <w:rsid w:val="00023D46"/>
    <w:rsid w:val="00023F07"/>
    <w:rsid w:val="000252E0"/>
    <w:rsid w:val="000254D5"/>
    <w:rsid w:val="00025EAD"/>
    <w:rsid w:val="00026F5C"/>
    <w:rsid w:val="00027121"/>
    <w:rsid w:val="00030B94"/>
    <w:rsid w:val="00031618"/>
    <w:rsid w:val="00033341"/>
    <w:rsid w:val="0003373A"/>
    <w:rsid w:val="000372E4"/>
    <w:rsid w:val="00043C1E"/>
    <w:rsid w:val="00045D76"/>
    <w:rsid w:val="00046B1B"/>
    <w:rsid w:val="00050273"/>
    <w:rsid w:val="000531FE"/>
    <w:rsid w:val="000535B9"/>
    <w:rsid w:val="0005402A"/>
    <w:rsid w:val="00055756"/>
    <w:rsid w:val="00063255"/>
    <w:rsid w:val="00064294"/>
    <w:rsid w:val="00064441"/>
    <w:rsid w:val="00067183"/>
    <w:rsid w:val="0007346E"/>
    <w:rsid w:val="00076A66"/>
    <w:rsid w:val="000771D0"/>
    <w:rsid w:val="000776C8"/>
    <w:rsid w:val="000776F5"/>
    <w:rsid w:val="000838CA"/>
    <w:rsid w:val="00083CCA"/>
    <w:rsid w:val="00086E8B"/>
    <w:rsid w:val="00093232"/>
    <w:rsid w:val="00097033"/>
    <w:rsid w:val="000A0F79"/>
    <w:rsid w:val="000A1480"/>
    <w:rsid w:val="000A2E6B"/>
    <w:rsid w:val="000A4811"/>
    <w:rsid w:val="000A4B9E"/>
    <w:rsid w:val="000A4D3B"/>
    <w:rsid w:val="000A7802"/>
    <w:rsid w:val="000B0F07"/>
    <w:rsid w:val="000B131B"/>
    <w:rsid w:val="000B165D"/>
    <w:rsid w:val="000B344C"/>
    <w:rsid w:val="000B3C66"/>
    <w:rsid w:val="000C19E7"/>
    <w:rsid w:val="000C2347"/>
    <w:rsid w:val="000C3893"/>
    <w:rsid w:val="000C4530"/>
    <w:rsid w:val="000C5098"/>
    <w:rsid w:val="000C5E46"/>
    <w:rsid w:val="000C6F1C"/>
    <w:rsid w:val="000D5045"/>
    <w:rsid w:val="000D77A1"/>
    <w:rsid w:val="000E0B36"/>
    <w:rsid w:val="000E3839"/>
    <w:rsid w:val="000E7B74"/>
    <w:rsid w:val="000F005E"/>
    <w:rsid w:val="000F2D00"/>
    <w:rsid w:val="000F49BD"/>
    <w:rsid w:val="001008C5"/>
    <w:rsid w:val="00100E71"/>
    <w:rsid w:val="00104E78"/>
    <w:rsid w:val="001050CD"/>
    <w:rsid w:val="0010596E"/>
    <w:rsid w:val="00105CCC"/>
    <w:rsid w:val="0010733B"/>
    <w:rsid w:val="001118FD"/>
    <w:rsid w:val="00112AE4"/>
    <w:rsid w:val="00112C8B"/>
    <w:rsid w:val="00113124"/>
    <w:rsid w:val="00113735"/>
    <w:rsid w:val="001148B5"/>
    <w:rsid w:val="00120576"/>
    <w:rsid w:val="00131A31"/>
    <w:rsid w:val="00131B16"/>
    <w:rsid w:val="0013396C"/>
    <w:rsid w:val="00133A16"/>
    <w:rsid w:val="00135799"/>
    <w:rsid w:val="00136E72"/>
    <w:rsid w:val="00137F8F"/>
    <w:rsid w:val="0014144F"/>
    <w:rsid w:val="00141A30"/>
    <w:rsid w:val="0014494A"/>
    <w:rsid w:val="001450EB"/>
    <w:rsid w:val="00146311"/>
    <w:rsid w:val="00146EDE"/>
    <w:rsid w:val="00146FDC"/>
    <w:rsid w:val="00147F72"/>
    <w:rsid w:val="001511F6"/>
    <w:rsid w:val="00153E58"/>
    <w:rsid w:val="00155DD5"/>
    <w:rsid w:val="00155EEE"/>
    <w:rsid w:val="00157922"/>
    <w:rsid w:val="0016015F"/>
    <w:rsid w:val="00160871"/>
    <w:rsid w:val="00160A62"/>
    <w:rsid w:val="00161F0E"/>
    <w:rsid w:val="00162048"/>
    <w:rsid w:val="0016297E"/>
    <w:rsid w:val="00163D84"/>
    <w:rsid w:val="0016457F"/>
    <w:rsid w:val="00164DFB"/>
    <w:rsid w:val="0016691F"/>
    <w:rsid w:val="0017041B"/>
    <w:rsid w:val="00170C2A"/>
    <w:rsid w:val="00173D00"/>
    <w:rsid w:val="00174E53"/>
    <w:rsid w:val="00175108"/>
    <w:rsid w:val="00184F0E"/>
    <w:rsid w:val="0018645E"/>
    <w:rsid w:val="00187F33"/>
    <w:rsid w:val="00191E05"/>
    <w:rsid w:val="00191FF8"/>
    <w:rsid w:val="001925ED"/>
    <w:rsid w:val="00194C72"/>
    <w:rsid w:val="001A07CF"/>
    <w:rsid w:val="001A0C43"/>
    <w:rsid w:val="001A2217"/>
    <w:rsid w:val="001A4D37"/>
    <w:rsid w:val="001A53E4"/>
    <w:rsid w:val="001A56B1"/>
    <w:rsid w:val="001A7A3D"/>
    <w:rsid w:val="001B2EE5"/>
    <w:rsid w:val="001B67A7"/>
    <w:rsid w:val="001B6EE8"/>
    <w:rsid w:val="001B739B"/>
    <w:rsid w:val="001C1B52"/>
    <w:rsid w:val="001C2750"/>
    <w:rsid w:val="001C2A40"/>
    <w:rsid w:val="001C2B93"/>
    <w:rsid w:val="001C449E"/>
    <w:rsid w:val="001C4D9A"/>
    <w:rsid w:val="001C6827"/>
    <w:rsid w:val="001D0D52"/>
    <w:rsid w:val="001D1C84"/>
    <w:rsid w:val="001D4953"/>
    <w:rsid w:val="001D7B3A"/>
    <w:rsid w:val="001E03DD"/>
    <w:rsid w:val="001E3146"/>
    <w:rsid w:val="001E34D2"/>
    <w:rsid w:val="001E552B"/>
    <w:rsid w:val="001E6D7C"/>
    <w:rsid w:val="001E7B27"/>
    <w:rsid w:val="001F24FD"/>
    <w:rsid w:val="001F28AF"/>
    <w:rsid w:val="001F3329"/>
    <w:rsid w:val="001F4972"/>
    <w:rsid w:val="001F57AA"/>
    <w:rsid w:val="001F612C"/>
    <w:rsid w:val="002021AE"/>
    <w:rsid w:val="00204510"/>
    <w:rsid w:val="0020539A"/>
    <w:rsid w:val="00206E45"/>
    <w:rsid w:val="00207811"/>
    <w:rsid w:val="00211015"/>
    <w:rsid w:val="00211BC9"/>
    <w:rsid w:val="002130C6"/>
    <w:rsid w:val="00213D5D"/>
    <w:rsid w:val="002173E1"/>
    <w:rsid w:val="0021763E"/>
    <w:rsid w:val="00220ADB"/>
    <w:rsid w:val="00221350"/>
    <w:rsid w:val="00231F53"/>
    <w:rsid w:val="002376AB"/>
    <w:rsid w:val="0024024E"/>
    <w:rsid w:val="00241DC2"/>
    <w:rsid w:val="002467E5"/>
    <w:rsid w:val="002515EB"/>
    <w:rsid w:val="00251BB5"/>
    <w:rsid w:val="00253DA3"/>
    <w:rsid w:val="00257390"/>
    <w:rsid w:val="00257FA3"/>
    <w:rsid w:val="00262379"/>
    <w:rsid w:val="00266181"/>
    <w:rsid w:val="00271597"/>
    <w:rsid w:val="00271CB3"/>
    <w:rsid w:val="00275401"/>
    <w:rsid w:val="00280755"/>
    <w:rsid w:val="00282292"/>
    <w:rsid w:val="0028502F"/>
    <w:rsid w:val="00290AE5"/>
    <w:rsid w:val="00291A01"/>
    <w:rsid w:val="002A0A70"/>
    <w:rsid w:val="002A2221"/>
    <w:rsid w:val="002A5428"/>
    <w:rsid w:val="002A6814"/>
    <w:rsid w:val="002B0358"/>
    <w:rsid w:val="002B1B91"/>
    <w:rsid w:val="002B3389"/>
    <w:rsid w:val="002B66AF"/>
    <w:rsid w:val="002B6E74"/>
    <w:rsid w:val="002B7FAA"/>
    <w:rsid w:val="002C00F7"/>
    <w:rsid w:val="002C0803"/>
    <w:rsid w:val="002C1F39"/>
    <w:rsid w:val="002C2FD8"/>
    <w:rsid w:val="002C376B"/>
    <w:rsid w:val="002C3B92"/>
    <w:rsid w:val="002C3BB2"/>
    <w:rsid w:val="002C4401"/>
    <w:rsid w:val="002D07A1"/>
    <w:rsid w:val="002D0CD7"/>
    <w:rsid w:val="002D129C"/>
    <w:rsid w:val="002D5996"/>
    <w:rsid w:val="002D718E"/>
    <w:rsid w:val="002E01B7"/>
    <w:rsid w:val="002E6736"/>
    <w:rsid w:val="002F038A"/>
    <w:rsid w:val="002F0D23"/>
    <w:rsid w:val="002F1A7D"/>
    <w:rsid w:val="002F1E00"/>
    <w:rsid w:val="002F1FAC"/>
    <w:rsid w:val="002F28E3"/>
    <w:rsid w:val="002F4E30"/>
    <w:rsid w:val="002F53E6"/>
    <w:rsid w:val="002F72F6"/>
    <w:rsid w:val="00302425"/>
    <w:rsid w:val="00302823"/>
    <w:rsid w:val="00305440"/>
    <w:rsid w:val="00306DAA"/>
    <w:rsid w:val="00315278"/>
    <w:rsid w:val="00320A44"/>
    <w:rsid w:val="00320C89"/>
    <w:rsid w:val="00326FE9"/>
    <w:rsid w:val="00331AE7"/>
    <w:rsid w:val="003336BD"/>
    <w:rsid w:val="00341061"/>
    <w:rsid w:val="003416BB"/>
    <w:rsid w:val="003416ED"/>
    <w:rsid w:val="003445C0"/>
    <w:rsid w:val="0034463D"/>
    <w:rsid w:val="00344BBB"/>
    <w:rsid w:val="00347CA9"/>
    <w:rsid w:val="00350E47"/>
    <w:rsid w:val="003519D1"/>
    <w:rsid w:val="00352364"/>
    <w:rsid w:val="00355B6C"/>
    <w:rsid w:val="003560C2"/>
    <w:rsid w:val="00361CD2"/>
    <w:rsid w:val="00362EDC"/>
    <w:rsid w:val="00362EE3"/>
    <w:rsid w:val="003654AA"/>
    <w:rsid w:val="00365F26"/>
    <w:rsid w:val="003668BE"/>
    <w:rsid w:val="00366DBC"/>
    <w:rsid w:val="0037027A"/>
    <w:rsid w:val="00370A82"/>
    <w:rsid w:val="00371D40"/>
    <w:rsid w:val="003741E1"/>
    <w:rsid w:val="00374745"/>
    <w:rsid w:val="00381BCE"/>
    <w:rsid w:val="00383000"/>
    <w:rsid w:val="003840A2"/>
    <w:rsid w:val="00384539"/>
    <w:rsid w:val="00385B96"/>
    <w:rsid w:val="0038652C"/>
    <w:rsid w:val="00390257"/>
    <w:rsid w:val="0039098B"/>
    <w:rsid w:val="0039106F"/>
    <w:rsid w:val="00391BDF"/>
    <w:rsid w:val="00393B9D"/>
    <w:rsid w:val="00394719"/>
    <w:rsid w:val="00394885"/>
    <w:rsid w:val="00394912"/>
    <w:rsid w:val="00396616"/>
    <w:rsid w:val="00396F84"/>
    <w:rsid w:val="00397AEE"/>
    <w:rsid w:val="003A0A4E"/>
    <w:rsid w:val="003A2379"/>
    <w:rsid w:val="003A280E"/>
    <w:rsid w:val="003A2974"/>
    <w:rsid w:val="003B5F96"/>
    <w:rsid w:val="003B7DA3"/>
    <w:rsid w:val="003C0965"/>
    <w:rsid w:val="003C0C8D"/>
    <w:rsid w:val="003C10BE"/>
    <w:rsid w:val="003C1483"/>
    <w:rsid w:val="003C1C55"/>
    <w:rsid w:val="003C2A46"/>
    <w:rsid w:val="003C418D"/>
    <w:rsid w:val="003C4C84"/>
    <w:rsid w:val="003C5858"/>
    <w:rsid w:val="003C6565"/>
    <w:rsid w:val="003C6B16"/>
    <w:rsid w:val="003D1756"/>
    <w:rsid w:val="003D1AF3"/>
    <w:rsid w:val="003D1B9C"/>
    <w:rsid w:val="003D4B5F"/>
    <w:rsid w:val="003D7431"/>
    <w:rsid w:val="003D7914"/>
    <w:rsid w:val="003D79B9"/>
    <w:rsid w:val="003E07A5"/>
    <w:rsid w:val="003E0D27"/>
    <w:rsid w:val="003E161D"/>
    <w:rsid w:val="003E30C1"/>
    <w:rsid w:val="003E5C49"/>
    <w:rsid w:val="003F0429"/>
    <w:rsid w:val="003F05AD"/>
    <w:rsid w:val="003F19C5"/>
    <w:rsid w:val="003F3305"/>
    <w:rsid w:val="003F453C"/>
    <w:rsid w:val="003F6662"/>
    <w:rsid w:val="003F6BD9"/>
    <w:rsid w:val="003F7F6A"/>
    <w:rsid w:val="00400E0A"/>
    <w:rsid w:val="004023D5"/>
    <w:rsid w:val="00402DAC"/>
    <w:rsid w:val="004051C6"/>
    <w:rsid w:val="00410928"/>
    <w:rsid w:val="00413B56"/>
    <w:rsid w:val="004153BC"/>
    <w:rsid w:val="00415408"/>
    <w:rsid w:val="00415A55"/>
    <w:rsid w:val="004161D0"/>
    <w:rsid w:val="00416B34"/>
    <w:rsid w:val="00417331"/>
    <w:rsid w:val="00424287"/>
    <w:rsid w:val="00424C5C"/>
    <w:rsid w:val="004269CF"/>
    <w:rsid w:val="0043349F"/>
    <w:rsid w:val="004334BF"/>
    <w:rsid w:val="00433FC4"/>
    <w:rsid w:val="00434672"/>
    <w:rsid w:val="004347D8"/>
    <w:rsid w:val="00437FC7"/>
    <w:rsid w:val="0044058A"/>
    <w:rsid w:val="00442B82"/>
    <w:rsid w:val="004446C0"/>
    <w:rsid w:val="00444E0E"/>
    <w:rsid w:val="00445B26"/>
    <w:rsid w:val="00445DFD"/>
    <w:rsid w:val="00446E00"/>
    <w:rsid w:val="00451730"/>
    <w:rsid w:val="004527F0"/>
    <w:rsid w:val="00452A5F"/>
    <w:rsid w:val="00453655"/>
    <w:rsid w:val="0045427C"/>
    <w:rsid w:val="0045508A"/>
    <w:rsid w:val="00455553"/>
    <w:rsid w:val="00456452"/>
    <w:rsid w:val="004568D4"/>
    <w:rsid w:val="00457A6C"/>
    <w:rsid w:val="004604DC"/>
    <w:rsid w:val="00462345"/>
    <w:rsid w:val="00462A6E"/>
    <w:rsid w:val="004637F9"/>
    <w:rsid w:val="0046514B"/>
    <w:rsid w:val="004653CA"/>
    <w:rsid w:val="004654A9"/>
    <w:rsid w:val="00465E74"/>
    <w:rsid w:val="004665DA"/>
    <w:rsid w:val="0047146B"/>
    <w:rsid w:val="004736F8"/>
    <w:rsid w:val="00474F9E"/>
    <w:rsid w:val="004756DF"/>
    <w:rsid w:val="00476416"/>
    <w:rsid w:val="004769A7"/>
    <w:rsid w:val="00477A30"/>
    <w:rsid w:val="004810F9"/>
    <w:rsid w:val="00482E39"/>
    <w:rsid w:val="00483D5F"/>
    <w:rsid w:val="00486A59"/>
    <w:rsid w:val="004879A6"/>
    <w:rsid w:val="00494028"/>
    <w:rsid w:val="0049753E"/>
    <w:rsid w:val="004A0CF6"/>
    <w:rsid w:val="004A138B"/>
    <w:rsid w:val="004A1E72"/>
    <w:rsid w:val="004A298C"/>
    <w:rsid w:val="004A4EA9"/>
    <w:rsid w:val="004A5010"/>
    <w:rsid w:val="004A783A"/>
    <w:rsid w:val="004A7D35"/>
    <w:rsid w:val="004B0460"/>
    <w:rsid w:val="004B0EC0"/>
    <w:rsid w:val="004B38A9"/>
    <w:rsid w:val="004B3D8F"/>
    <w:rsid w:val="004B4D40"/>
    <w:rsid w:val="004B5343"/>
    <w:rsid w:val="004B5A59"/>
    <w:rsid w:val="004C2398"/>
    <w:rsid w:val="004C3AE1"/>
    <w:rsid w:val="004C41EA"/>
    <w:rsid w:val="004C42D8"/>
    <w:rsid w:val="004C5B35"/>
    <w:rsid w:val="004C6D20"/>
    <w:rsid w:val="004C7039"/>
    <w:rsid w:val="004C703F"/>
    <w:rsid w:val="004D4BB0"/>
    <w:rsid w:val="004D6DEB"/>
    <w:rsid w:val="004E143F"/>
    <w:rsid w:val="004E1C5B"/>
    <w:rsid w:val="004E2168"/>
    <w:rsid w:val="004E2656"/>
    <w:rsid w:val="004E2AE7"/>
    <w:rsid w:val="004E5163"/>
    <w:rsid w:val="004E5861"/>
    <w:rsid w:val="004F0DDC"/>
    <w:rsid w:val="004F1905"/>
    <w:rsid w:val="004F330A"/>
    <w:rsid w:val="004F7F5C"/>
    <w:rsid w:val="0050308B"/>
    <w:rsid w:val="0050578F"/>
    <w:rsid w:val="00514960"/>
    <w:rsid w:val="00514A27"/>
    <w:rsid w:val="00515AAB"/>
    <w:rsid w:val="00517858"/>
    <w:rsid w:val="00517DF2"/>
    <w:rsid w:val="005203D2"/>
    <w:rsid w:val="00522D28"/>
    <w:rsid w:val="0052411C"/>
    <w:rsid w:val="0052574E"/>
    <w:rsid w:val="00525EB4"/>
    <w:rsid w:val="00527C01"/>
    <w:rsid w:val="005303CC"/>
    <w:rsid w:val="005338F0"/>
    <w:rsid w:val="005359E8"/>
    <w:rsid w:val="00537778"/>
    <w:rsid w:val="00540D1E"/>
    <w:rsid w:val="0054288D"/>
    <w:rsid w:val="00550010"/>
    <w:rsid w:val="0055025D"/>
    <w:rsid w:val="00550FC9"/>
    <w:rsid w:val="00551F63"/>
    <w:rsid w:val="00553139"/>
    <w:rsid w:val="00553A9A"/>
    <w:rsid w:val="00553B5B"/>
    <w:rsid w:val="0056104E"/>
    <w:rsid w:val="00561993"/>
    <w:rsid w:val="00561C6E"/>
    <w:rsid w:val="0057125B"/>
    <w:rsid w:val="00571F0A"/>
    <w:rsid w:val="00571FA1"/>
    <w:rsid w:val="00573067"/>
    <w:rsid w:val="00573D19"/>
    <w:rsid w:val="0057701B"/>
    <w:rsid w:val="005773FE"/>
    <w:rsid w:val="005802FB"/>
    <w:rsid w:val="00581B71"/>
    <w:rsid w:val="005835AB"/>
    <w:rsid w:val="00584A8D"/>
    <w:rsid w:val="00586F78"/>
    <w:rsid w:val="00587E4A"/>
    <w:rsid w:val="00591690"/>
    <w:rsid w:val="00592212"/>
    <w:rsid w:val="0059222A"/>
    <w:rsid w:val="0059281A"/>
    <w:rsid w:val="005949AB"/>
    <w:rsid w:val="005953FE"/>
    <w:rsid w:val="005968BE"/>
    <w:rsid w:val="005971B1"/>
    <w:rsid w:val="00597261"/>
    <w:rsid w:val="00597A77"/>
    <w:rsid w:val="005A0F83"/>
    <w:rsid w:val="005A2877"/>
    <w:rsid w:val="005A38F2"/>
    <w:rsid w:val="005A5118"/>
    <w:rsid w:val="005A596B"/>
    <w:rsid w:val="005A79D3"/>
    <w:rsid w:val="005B1B5D"/>
    <w:rsid w:val="005B3621"/>
    <w:rsid w:val="005B6F12"/>
    <w:rsid w:val="005C0118"/>
    <w:rsid w:val="005C07DF"/>
    <w:rsid w:val="005C149B"/>
    <w:rsid w:val="005C2F30"/>
    <w:rsid w:val="005C3503"/>
    <w:rsid w:val="005C36E2"/>
    <w:rsid w:val="005C544D"/>
    <w:rsid w:val="005C68EC"/>
    <w:rsid w:val="005D18E2"/>
    <w:rsid w:val="005D1978"/>
    <w:rsid w:val="005D3B4E"/>
    <w:rsid w:val="005D6F89"/>
    <w:rsid w:val="005E14C9"/>
    <w:rsid w:val="005E35DA"/>
    <w:rsid w:val="005E35DD"/>
    <w:rsid w:val="005E372C"/>
    <w:rsid w:val="005E4AA8"/>
    <w:rsid w:val="005E7218"/>
    <w:rsid w:val="005F3502"/>
    <w:rsid w:val="005F351B"/>
    <w:rsid w:val="005F43F0"/>
    <w:rsid w:val="005F58BA"/>
    <w:rsid w:val="005F5CE5"/>
    <w:rsid w:val="005F691E"/>
    <w:rsid w:val="00602B65"/>
    <w:rsid w:val="00602FD6"/>
    <w:rsid w:val="00603266"/>
    <w:rsid w:val="00604D3E"/>
    <w:rsid w:val="0060550F"/>
    <w:rsid w:val="006106A7"/>
    <w:rsid w:val="0061382C"/>
    <w:rsid w:val="00615F91"/>
    <w:rsid w:val="006162C9"/>
    <w:rsid w:val="00617D5A"/>
    <w:rsid w:val="00620072"/>
    <w:rsid w:val="006214BD"/>
    <w:rsid w:val="00621E10"/>
    <w:rsid w:val="0062315C"/>
    <w:rsid w:val="006239BF"/>
    <w:rsid w:val="0062418C"/>
    <w:rsid w:val="0063067F"/>
    <w:rsid w:val="00631E86"/>
    <w:rsid w:val="00631FF2"/>
    <w:rsid w:val="00633B73"/>
    <w:rsid w:val="00633BA7"/>
    <w:rsid w:val="00641736"/>
    <w:rsid w:val="00641BD7"/>
    <w:rsid w:val="00642194"/>
    <w:rsid w:val="00642A47"/>
    <w:rsid w:val="00643177"/>
    <w:rsid w:val="00643B34"/>
    <w:rsid w:val="00644658"/>
    <w:rsid w:val="00646378"/>
    <w:rsid w:val="0064674E"/>
    <w:rsid w:val="006503D6"/>
    <w:rsid w:val="00650523"/>
    <w:rsid w:val="00651FA4"/>
    <w:rsid w:val="006523AC"/>
    <w:rsid w:val="00653E61"/>
    <w:rsid w:val="00655A3D"/>
    <w:rsid w:val="00656840"/>
    <w:rsid w:val="00656C92"/>
    <w:rsid w:val="00661B51"/>
    <w:rsid w:val="00661F63"/>
    <w:rsid w:val="006632D0"/>
    <w:rsid w:val="00664B79"/>
    <w:rsid w:val="00670F20"/>
    <w:rsid w:val="00672C97"/>
    <w:rsid w:val="00675662"/>
    <w:rsid w:val="0067707A"/>
    <w:rsid w:val="00681B04"/>
    <w:rsid w:val="006833BD"/>
    <w:rsid w:val="006835E2"/>
    <w:rsid w:val="00686935"/>
    <w:rsid w:val="00692044"/>
    <w:rsid w:val="00692567"/>
    <w:rsid w:val="006964CB"/>
    <w:rsid w:val="00696F4C"/>
    <w:rsid w:val="006A0856"/>
    <w:rsid w:val="006A0B87"/>
    <w:rsid w:val="006A1316"/>
    <w:rsid w:val="006A236A"/>
    <w:rsid w:val="006A28EB"/>
    <w:rsid w:val="006A771E"/>
    <w:rsid w:val="006A7BE2"/>
    <w:rsid w:val="006A7FFE"/>
    <w:rsid w:val="006B6557"/>
    <w:rsid w:val="006C14CD"/>
    <w:rsid w:val="006C2573"/>
    <w:rsid w:val="006C7A3C"/>
    <w:rsid w:val="006C7EAA"/>
    <w:rsid w:val="006D2200"/>
    <w:rsid w:val="006D281D"/>
    <w:rsid w:val="006D409F"/>
    <w:rsid w:val="006D5631"/>
    <w:rsid w:val="006D70CC"/>
    <w:rsid w:val="006D757B"/>
    <w:rsid w:val="006E04E2"/>
    <w:rsid w:val="006E10FF"/>
    <w:rsid w:val="006E46AC"/>
    <w:rsid w:val="006E5AC3"/>
    <w:rsid w:val="006E7D0F"/>
    <w:rsid w:val="006F0BC0"/>
    <w:rsid w:val="006F234A"/>
    <w:rsid w:val="006F2C1E"/>
    <w:rsid w:val="006F4568"/>
    <w:rsid w:val="006F6651"/>
    <w:rsid w:val="006F66E0"/>
    <w:rsid w:val="00700C4D"/>
    <w:rsid w:val="007067D7"/>
    <w:rsid w:val="00710822"/>
    <w:rsid w:val="00711738"/>
    <w:rsid w:val="00711828"/>
    <w:rsid w:val="0072115B"/>
    <w:rsid w:val="00721CBD"/>
    <w:rsid w:val="0072217B"/>
    <w:rsid w:val="00724578"/>
    <w:rsid w:val="00730B22"/>
    <w:rsid w:val="00737EA7"/>
    <w:rsid w:val="00746F25"/>
    <w:rsid w:val="00753F61"/>
    <w:rsid w:val="00753F97"/>
    <w:rsid w:val="00754911"/>
    <w:rsid w:val="00755A07"/>
    <w:rsid w:val="00755C2B"/>
    <w:rsid w:val="0075726B"/>
    <w:rsid w:val="00763AE6"/>
    <w:rsid w:val="00764814"/>
    <w:rsid w:val="00765513"/>
    <w:rsid w:val="00765EF2"/>
    <w:rsid w:val="007709EC"/>
    <w:rsid w:val="00772524"/>
    <w:rsid w:val="00772FED"/>
    <w:rsid w:val="00775FBC"/>
    <w:rsid w:val="007774E8"/>
    <w:rsid w:val="0077783F"/>
    <w:rsid w:val="007848F7"/>
    <w:rsid w:val="007853A8"/>
    <w:rsid w:val="007855C1"/>
    <w:rsid w:val="00786948"/>
    <w:rsid w:val="00787084"/>
    <w:rsid w:val="00791A3E"/>
    <w:rsid w:val="00792771"/>
    <w:rsid w:val="00794865"/>
    <w:rsid w:val="00796C52"/>
    <w:rsid w:val="00797571"/>
    <w:rsid w:val="007A1032"/>
    <w:rsid w:val="007A6833"/>
    <w:rsid w:val="007A6C48"/>
    <w:rsid w:val="007A6DFE"/>
    <w:rsid w:val="007A6E33"/>
    <w:rsid w:val="007A7911"/>
    <w:rsid w:val="007A7E01"/>
    <w:rsid w:val="007B0B38"/>
    <w:rsid w:val="007B4295"/>
    <w:rsid w:val="007B5B2F"/>
    <w:rsid w:val="007C063F"/>
    <w:rsid w:val="007C1014"/>
    <w:rsid w:val="007C1CE8"/>
    <w:rsid w:val="007C2886"/>
    <w:rsid w:val="007C2D6F"/>
    <w:rsid w:val="007C3701"/>
    <w:rsid w:val="007C37F7"/>
    <w:rsid w:val="007C469E"/>
    <w:rsid w:val="007C4D9A"/>
    <w:rsid w:val="007D33A4"/>
    <w:rsid w:val="007D3E96"/>
    <w:rsid w:val="007D5853"/>
    <w:rsid w:val="007D5C32"/>
    <w:rsid w:val="007E0758"/>
    <w:rsid w:val="007E0A86"/>
    <w:rsid w:val="007E1658"/>
    <w:rsid w:val="007E38E2"/>
    <w:rsid w:val="007E439F"/>
    <w:rsid w:val="007E7CC8"/>
    <w:rsid w:val="007E7DDF"/>
    <w:rsid w:val="007F0325"/>
    <w:rsid w:val="007F1CEA"/>
    <w:rsid w:val="007F1FAB"/>
    <w:rsid w:val="007F5801"/>
    <w:rsid w:val="008039D1"/>
    <w:rsid w:val="008050D6"/>
    <w:rsid w:val="008079D8"/>
    <w:rsid w:val="008101FE"/>
    <w:rsid w:val="008108E6"/>
    <w:rsid w:val="008122F3"/>
    <w:rsid w:val="0081245C"/>
    <w:rsid w:val="00813F78"/>
    <w:rsid w:val="00815F5F"/>
    <w:rsid w:val="00820990"/>
    <w:rsid w:val="00822AE7"/>
    <w:rsid w:val="00823B36"/>
    <w:rsid w:val="00826767"/>
    <w:rsid w:val="00831BA0"/>
    <w:rsid w:val="00834443"/>
    <w:rsid w:val="00834F9D"/>
    <w:rsid w:val="00835244"/>
    <w:rsid w:val="00835A67"/>
    <w:rsid w:val="00836E33"/>
    <w:rsid w:val="0083763B"/>
    <w:rsid w:val="00840246"/>
    <w:rsid w:val="008409E4"/>
    <w:rsid w:val="0084117E"/>
    <w:rsid w:val="00841AA5"/>
    <w:rsid w:val="008445AB"/>
    <w:rsid w:val="008505A5"/>
    <w:rsid w:val="00851A18"/>
    <w:rsid w:val="00853618"/>
    <w:rsid w:val="0085384B"/>
    <w:rsid w:val="00853A91"/>
    <w:rsid w:val="008562CC"/>
    <w:rsid w:val="008574C7"/>
    <w:rsid w:val="00862910"/>
    <w:rsid w:val="008629B7"/>
    <w:rsid w:val="008647BD"/>
    <w:rsid w:val="0086542A"/>
    <w:rsid w:val="0087183C"/>
    <w:rsid w:val="00882282"/>
    <w:rsid w:val="008838C2"/>
    <w:rsid w:val="008869F5"/>
    <w:rsid w:val="00890CB7"/>
    <w:rsid w:val="00892435"/>
    <w:rsid w:val="00893C72"/>
    <w:rsid w:val="008945FD"/>
    <w:rsid w:val="0089619D"/>
    <w:rsid w:val="008971EE"/>
    <w:rsid w:val="00897811"/>
    <w:rsid w:val="008A2EA8"/>
    <w:rsid w:val="008A357A"/>
    <w:rsid w:val="008A6D24"/>
    <w:rsid w:val="008B0263"/>
    <w:rsid w:val="008B2A7C"/>
    <w:rsid w:val="008B43B8"/>
    <w:rsid w:val="008B46B1"/>
    <w:rsid w:val="008B4C16"/>
    <w:rsid w:val="008B62B9"/>
    <w:rsid w:val="008C0C86"/>
    <w:rsid w:val="008C6A45"/>
    <w:rsid w:val="008D120C"/>
    <w:rsid w:val="008D3E2D"/>
    <w:rsid w:val="008E6729"/>
    <w:rsid w:val="008E6E84"/>
    <w:rsid w:val="008E70F0"/>
    <w:rsid w:val="008E7184"/>
    <w:rsid w:val="008E7AAE"/>
    <w:rsid w:val="008F03C0"/>
    <w:rsid w:val="008F31D8"/>
    <w:rsid w:val="008F376E"/>
    <w:rsid w:val="008F47EE"/>
    <w:rsid w:val="008F4C90"/>
    <w:rsid w:val="008F6203"/>
    <w:rsid w:val="00900330"/>
    <w:rsid w:val="009003DE"/>
    <w:rsid w:val="009016A0"/>
    <w:rsid w:val="009029B7"/>
    <w:rsid w:val="00903390"/>
    <w:rsid w:val="00910FFA"/>
    <w:rsid w:val="009113F4"/>
    <w:rsid w:val="00914C57"/>
    <w:rsid w:val="009157DB"/>
    <w:rsid w:val="00916F25"/>
    <w:rsid w:val="00917FCF"/>
    <w:rsid w:val="00920148"/>
    <w:rsid w:val="0092016D"/>
    <w:rsid w:val="009205A7"/>
    <w:rsid w:val="009217FF"/>
    <w:rsid w:val="009260E4"/>
    <w:rsid w:val="009273CF"/>
    <w:rsid w:val="00931DFC"/>
    <w:rsid w:val="00932918"/>
    <w:rsid w:val="0094111D"/>
    <w:rsid w:val="00941725"/>
    <w:rsid w:val="00941938"/>
    <w:rsid w:val="0094442F"/>
    <w:rsid w:val="009455B5"/>
    <w:rsid w:val="00946814"/>
    <w:rsid w:val="0094736E"/>
    <w:rsid w:val="00947D5C"/>
    <w:rsid w:val="0095212D"/>
    <w:rsid w:val="00956B17"/>
    <w:rsid w:val="00957C83"/>
    <w:rsid w:val="009606B7"/>
    <w:rsid w:val="009608FA"/>
    <w:rsid w:val="009624DA"/>
    <w:rsid w:val="00962F85"/>
    <w:rsid w:val="00965FD8"/>
    <w:rsid w:val="00966041"/>
    <w:rsid w:val="00966A3D"/>
    <w:rsid w:val="009673D6"/>
    <w:rsid w:val="009702FD"/>
    <w:rsid w:val="00970D71"/>
    <w:rsid w:val="00975A3E"/>
    <w:rsid w:val="00975F4C"/>
    <w:rsid w:val="0097647A"/>
    <w:rsid w:val="00976A64"/>
    <w:rsid w:val="00977607"/>
    <w:rsid w:val="00977ACA"/>
    <w:rsid w:val="00982270"/>
    <w:rsid w:val="00983702"/>
    <w:rsid w:val="00984A20"/>
    <w:rsid w:val="00985F34"/>
    <w:rsid w:val="0098613B"/>
    <w:rsid w:val="009871BE"/>
    <w:rsid w:val="009942FB"/>
    <w:rsid w:val="00994524"/>
    <w:rsid w:val="0099482B"/>
    <w:rsid w:val="00994AEE"/>
    <w:rsid w:val="00995929"/>
    <w:rsid w:val="009A2163"/>
    <w:rsid w:val="009A4F12"/>
    <w:rsid w:val="009A6130"/>
    <w:rsid w:val="009B2659"/>
    <w:rsid w:val="009B4579"/>
    <w:rsid w:val="009B47DE"/>
    <w:rsid w:val="009B52C2"/>
    <w:rsid w:val="009B650A"/>
    <w:rsid w:val="009C3048"/>
    <w:rsid w:val="009C52F1"/>
    <w:rsid w:val="009C6420"/>
    <w:rsid w:val="009C7474"/>
    <w:rsid w:val="009C7E42"/>
    <w:rsid w:val="009D009F"/>
    <w:rsid w:val="009D082E"/>
    <w:rsid w:val="009D106F"/>
    <w:rsid w:val="009D26CA"/>
    <w:rsid w:val="009D31A7"/>
    <w:rsid w:val="009D38B1"/>
    <w:rsid w:val="009D55CB"/>
    <w:rsid w:val="009D6F1D"/>
    <w:rsid w:val="009D765A"/>
    <w:rsid w:val="009D78ED"/>
    <w:rsid w:val="009E16D7"/>
    <w:rsid w:val="009E19CE"/>
    <w:rsid w:val="009E23F9"/>
    <w:rsid w:val="009E2675"/>
    <w:rsid w:val="009E2C99"/>
    <w:rsid w:val="009F0CA9"/>
    <w:rsid w:val="009F29BD"/>
    <w:rsid w:val="009F29F8"/>
    <w:rsid w:val="009F2DDA"/>
    <w:rsid w:val="009F46B3"/>
    <w:rsid w:val="009F4C1D"/>
    <w:rsid w:val="009F4C92"/>
    <w:rsid w:val="009F5114"/>
    <w:rsid w:val="009F7307"/>
    <w:rsid w:val="00A0031B"/>
    <w:rsid w:val="00A006DB"/>
    <w:rsid w:val="00A02D3A"/>
    <w:rsid w:val="00A049F8"/>
    <w:rsid w:val="00A0554B"/>
    <w:rsid w:val="00A0765C"/>
    <w:rsid w:val="00A115E4"/>
    <w:rsid w:val="00A11B73"/>
    <w:rsid w:val="00A11BF7"/>
    <w:rsid w:val="00A15558"/>
    <w:rsid w:val="00A15881"/>
    <w:rsid w:val="00A17177"/>
    <w:rsid w:val="00A22441"/>
    <w:rsid w:val="00A231E1"/>
    <w:rsid w:val="00A2754E"/>
    <w:rsid w:val="00A2762E"/>
    <w:rsid w:val="00A32582"/>
    <w:rsid w:val="00A3550F"/>
    <w:rsid w:val="00A366B3"/>
    <w:rsid w:val="00A40D04"/>
    <w:rsid w:val="00A4126A"/>
    <w:rsid w:val="00A41BED"/>
    <w:rsid w:val="00A43AF7"/>
    <w:rsid w:val="00A449ED"/>
    <w:rsid w:val="00A4505A"/>
    <w:rsid w:val="00A57D23"/>
    <w:rsid w:val="00A60B37"/>
    <w:rsid w:val="00A61AD1"/>
    <w:rsid w:val="00A64BFE"/>
    <w:rsid w:val="00A64E1E"/>
    <w:rsid w:val="00A650F1"/>
    <w:rsid w:val="00A662F8"/>
    <w:rsid w:val="00A71040"/>
    <w:rsid w:val="00A72358"/>
    <w:rsid w:val="00A7655A"/>
    <w:rsid w:val="00A83406"/>
    <w:rsid w:val="00A8426E"/>
    <w:rsid w:val="00A848D7"/>
    <w:rsid w:val="00A859EC"/>
    <w:rsid w:val="00A8613D"/>
    <w:rsid w:val="00A8645D"/>
    <w:rsid w:val="00A91528"/>
    <w:rsid w:val="00A91933"/>
    <w:rsid w:val="00A936D9"/>
    <w:rsid w:val="00A93B54"/>
    <w:rsid w:val="00AA1BAF"/>
    <w:rsid w:val="00AA2430"/>
    <w:rsid w:val="00AA55DB"/>
    <w:rsid w:val="00AA7354"/>
    <w:rsid w:val="00AB0445"/>
    <w:rsid w:val="00AB46D3"/>
    <w:rsid w:val="00AB6337"/>
    <w:rsid w:val="00AB6B2B"/>
    <w:rsid w:val="00AB6D6C"/>
    <w:rsid w:val="00AB749C"/>
    <w:rsid w:val="00AC0E2C"/>
    <w:rsid w:val="00AC1220"/>
    <w:rsid w:val="00AC126A"/>
    <w:rsid w:val="00AC4E10"/>
    <w:rsid w:val="00AC5BE5"/>
    <w:rsid w:val="00AC640B"/>
    <w:rsid w:val="00AD21CC"/>
    <w:rsid w:val="00AD3317"/>
    <w:rsid w:val="00AD4E8A"/>
    <w:rsid w:val="00AD5291"/>
    <w:rsid w:val="00AD5F82"/>
    <w:rsid w:val="00AD7B20"/>
    <w:rsid w:val="00AE2AA7"/>
    <w:rsid w:val="00AE3E0B"/>
    <w:rsid w:val="00AE5CE5"/>
    <w:rsid w:val="00AE69ED"/>
    <w:rsid w:val="00AE7096"/>
    <w:rsid w:val="00AF3252"/>
    <w:rsid w:val="00AF4D4E"/>
    <w:rsid w:val="00AF5654"/>
    <w:rsid w:val="00AF61FD"/>
    <w:rsid w:val="00B007B2"/>
    <w:rsid w:val="00B00D81"/>
    <w:rsid w:val="00B00EF9"/>
    <w:rsid w:val="00B021D5"/>
    <w:rsid w:val="00B0495F"/>
    <w:rsid w:val="00B05E11"/>
    <w:rsid w:val="00B10BC8"/>
    <w:rsid w:val="00B12CB5"/>
    <w:rsid w:val="00B14D0A"/>
    <w:rsid w:val="00B164CA"/>
    <w:rsid w:val="00B16733"/>
    <w:rsid w:val="00B17D90"/>
    <w:rsid w:val="00B23221"/>
    <w:rsid w:val="00B245FB"/>
    <w:rsid w:val="00B256E5"/>
    <w:rsid w:val="00B25DB8"/>
    <w:rsid w:val="00B274C0"/>
    <w:rsid w:val="00B32221"/>
    <w:rsid w:val="00B36CA0"/>
    <w:rsid w:val="00B370B6"/>
    <w:rsid w:val="00B37914"/>
    <w:rsid w:val="00B411BC"/>
    <w:rsid w:val="00B41C2D"/>
    <w:rsid w:val="00B43EC7"/>
    <w:rsid w:val="00B468F5"/>
    <w:rsid w:val="00B46A07"/>
    <w:rsid w:val="00B472A6"/>
    <w:rsid w:val="00B51103"/>
    <w:rsid w:val="00B51B07"/>
    <w:rsid w:val="00B520D0"/>
    <w:rsid w:val="00B53EE6"/>
    <w:rsid w:val="00B546CB"/>
    <w:rsid w:val="00B54762"/>
    <w:rsid w:val="00B57526"/>
    <w:rsid w:val="00B64AAB"/>
    <w:rsid w:val="00B65320"/>
    <w:rsid w:val="00B65D0A"/>
    <w:rsid w:val="00B66C4A"/>
    <w:rsid w:val="00B67985"/>
    <w:rsid w:val="00B71CAC"/>
    <w:rsid w:val="00B721E8"/>
    <w:rsid w:val="00B7412C"/>
    <w:rsid w:val="00B74F08"/>
    <w:rsid w:val="00B77759"/>
    <w:rsid w:val="00B77E5D"/>
    <w:rsid w:val="00B822D5"/>
    <w:rsid w:val="00B8304E"/>
    <w:rsid w:val="00B83A06"/>
    <w:rsid w:val="00B85D8E"/>
    <w:rsid w:val="00B9090D"/>
    <w:rsid w:val="00B920C3"/>
    <w:rsid w:val="00B92166"/>
    <w:rsid w:val="00B95D31"/>
    <w:rsid w:val="00B97861"/>
    <w:rsid w:val="00BA23E7"/>
    <w:rsid w:val="00BA434C"/>
    <w:rsid w:val="00BA43CD"/>
    <w:rsid w:val="00BA623A"/>
    <w:rsid w:val="00BA634F"/>
    <w:rsid w:val="00BB03DA"/>
    <w:rsid w:val="00BB150D"/>
    <w:rsid w:val="00BB2841"/>
    <w:rsid w:val="00BB6E10"/>
    <w:rsid w:val="00BB7745"/>
    <w:rsid w:val="00BC006B"/>
    <w:rsid w:val="00BC22FD"/>
    <w:rsid w:val="00BC4090"/>
    <w:rsid w:val="00BC5BCC"/>
    <w:rsid w:val="00BC6831"/>
    <w:rsid w:val="00BD1A73"/>
    <w:rsid w:val="00BD2DC5"/>
    <w:rsid w:val="00BD2E0A"/>
    <w:rsid w:val="00BD30E6"/>
    <w:rsid w:val="00BD36E0"/>
    <w:rsid w:val="00BD4FC7"/>
    <w:rsid w:val="00BE30EE"/>
    <w:rsid w:val="00BE3CEE"/>
    <w:rsid w:val="00BF30D2"/>
    <w:rsid w:val="00BF3DB6"/>
    <w:rsid w:val="00BF6866"/>
    <w:rsid w:val="00C0161E"/>
    <w:rsid w:val="00C0261E"/>
    <w:rsid w:val="00C053F4"/>
    <w:rsid w:val="00C11DC4"/>
    <w:rsid w:val="00C12A68"/>
    <w:rsid w:val="00C134BA"/>
    <w:rsid w:val="00C1552C"/>
    <w:rsid w:val="00C175D5"/>
    <w:rsid w:val="00C21073"/>
    <w:rsid w:val="00C221D3"/>
    <w:rsid w:val="00C22A0B"/>
    <w:rsid w:val="00C22AFC"/>
    <w:rsid w:val="00C243EA"/>
    <w:rsid w:val="00C265A7"/>
    <w:rsid w:val="00C2752C"/>
    <w:rsid w:val="00C30AA3"/>
    <w:rsid w:val="00C3229B"/>
    <w:rsid w:val="00C34635"/>
    <w:rsid w:val="00C34A31"/>
    <w:rsid w:val="00C37D15"/>
    <w:rsid w:val="00C42792"/>
    <w:rsid w:val="00C47FB4"/>
    <w:rsid w:val="00C51379"/>
    <w:rsid w:val="00C51534"/>
    <w:rsid w:val="00C51E11"/>
    <w:rsid w:val="00C54F93"/>
    <w:rsid w:val="00C5563F"/>
    <w:rsid w:val="00C5716C"/>
    <w:rsid w:val="00C57999"/>
    <w:rsid w:val="00C614EA"/>
    <w:rsid w:val="00C6235C"/>
    <w:rsid w:val="00C6446C"/>
    <w:rsid w:val="00C6672F"/>
    <w:rsid w:val="00C70A45"/>
    <w:rsid w:val="00C70EB2"/>
    <w:rsid w:val="00C725A3"/>
    <w:rsid w:val="00C72EC7"/>
    <w:rsid w:val="00C74587"/>
    <w:rsid w:val="00C75031"/>
    <w:rsid w:val="00C778B0"/>
    <w:rsid w:val="00C821F3"/>
    <w:rsid w:val="00C857E8"/>
    <w:rsid w:val="00C92512"/>
    <w:rsid w:val="00C937D0"/>
    <w:rsid w:val="00C93892"/>
    <w:rsid w:val="00C9391C"/>
    <w:rsid w:val="00C93FBC"/>
    <w:rsid w:val="00CA0CF5"/>
    <w:rsid w:val="00CA19DF"/>
    <w:rsid w:val="00CA205B"/>
    <w:rsid w:val="00CA45AB"/>
    <w:rsid w:val="00CA50B4"/>
    <w:rsid w:val="00CA79D0"/>
    <w:rsid w:val="00CA7A7B"/>
    <w:rsid w:val="00CB0479"/>
    <w:rsid w:val="00CB2DA7"/>
    <w:rsid w:val="00CB4A53"/>
    <w:rsid w:val="00CB52FC"/>
    <w:rsid w:val="00CB615A"/>
    <w:rsid w:val="00CB78A0"/>
    <w:rsid w:val="00CB7CFA"/>
    <w:rsid w:val="00CC0A68"/>
    <w:rsid w:val="00CC127B"/>
    <w:rsid w:val="00CC43F9"/>
    <w:rsid w:val="00CC58DC"/>
    <w:rsid w:val="00CC7E36"/>
    <w:rsid w:val="00CD06F1"/>
    <w:rsid w:val="00CD235A"/>
    <w:rsid w:val="00CD62F1"/>
    <w:rsid w:val="00CD713E"/>
    <w:rsid w:val="00CD74A2"/>
    <w:rsid w:val="00CE1E91"/>
    <w:rsid w:val="00CE227E"/>
    <w:rsid w:val="00CE2C76"/>
    <w:rsid w:val="00CE56CB"/>
    <w:rsid w:val="00CE79DA"/>
    <w:rsid w:val="00CF0544"/>
    <w:rsid w:val="00CF13EB"/>
    <w:rsid w:val="00CF400B"/>
    <w:rsid w:val="00CF5672"/>
    <w:rsid w:val="00CF5727"/>
    <w:rsid w:val="00D02146"/>
    <w:rsid w:val="00D02488"/>
    <w:rsid w:val="00D02CF8"/>
    <w:rsid w:val="00D03A37"/>
    <w:rsid w:val="00D10DFE"/>
    <w:rsid w:val="00D1232E"/>
    <w:rsid w:val="00D1277C"/>
    <w:rsid w:val="00D12EBE"/>
    <w:rsid w:val="00D152CD"/>
    <w:rsid w:val="00D16582"/>
    <w:rsid w:val="00D20F0D"/>
    <w:rsid w:val="00D21CFE"/>
    <w:rsid w:val="00D23A18"/>
    <w:rsid w:val="00D255EB"/>
    <w:rsid w:val="00D25908"/>
    <w:rsid w:val="00D2678E"/>
    <w:rsid w:val="00D312AF"/>
    <w:rsid w:val="00D32CE9"/>
    <w:rsid w:val="00D3326A"/>
    <w:rsid w:val="00D33D2B"/>
    <w:rsid w:val="00D340E0"/>
    <w:rsid w:val="00D36902"/>
    <w:rsid w:val="00D4025D"/>
    <w:rsid w:val="00D431E8"/>
    <w:rsid w:val="00D434C2"/>
    <w:rsid w:val="00D43608"/>
    <w:rsid w:val="00D44682"/>
    <w:rsid w:val="00D51B0C"/>
    <w:rsid w:val="00D52C64"/>
    <w:rsid w:val="00D52FB6"/>
    <w:rsid w:val="00D5398B"/>
    <w:rsid w:val="00D54D4B"/>
    <w:rsid w:val="00D55373"/>
    <w:rsid w:val="00D5570A"/>
    <w:rsid w:val="00D558E8"/>
    <w:rsid w:val="00D571AC"/>
    <w:rsid w:val="00D6355F"/>
    <w:rsid w:val="00D636D3"/>
    <w:rsid w:val="00D655BF"/>
    <w:rsid w:val="00D708A1"/>
    <w:rsid w:val="00D765A3"/>
    <w:rsid w:val="00D767BE"/>
    <w:rsid w:val="00D779FA"/>
    <w:rsid w:val="00D77CD3"/>
    <w:rsid w:val="00D83695"/>
    <w:rsid w:val="00D868EF"/>
    <w:rsid w:val="00D91FA6"/>
    <w:rsid w:val="00D92A52"/>
    <w:rsid w:val="00D92FD4"/>
    <w:rsid w:val="00D93259"/>
    <w:rsid w:val="00D959CB"/>
    <w:rsid w:val="00D95BFE"/>
    <w:rsid w:val="00D96F40"/>
    <w:rsid w:val="00DA390D"/>
    <w:rsid w:val="00DA50FF"/>
    <w:rsid w:val="00DA5456"/>
    <w:rsid w:val="00DA649F"/>
    <w:rsid w:val="00DB05AD"/>
    <w:rsid w:val="00DB358F"/>
    <w:rsid w:val="00DB39B4"/>
    <w:rsid w:val="00DB518C"/>
    <w:rsid w:val="00DB5EA5"/>
    <w:rsid w:val="00DC3310"/>
    <w:rsid w:val="00DC42A9"/>
    <w:rsid w:val="00DC7300"/>
    <w:rsid w:val="00DC7689"/>
    <w:rsid w:val="00DC7B10"/>
    <w:rsid w:val="00DD10A7"/>
    <w:rsid w:val="00DD3389"/>
    <w:rsid w:val="00DD4974"/>
    <w:rsid w:val="00DD7A3A"/>
    <w:rsid w:val="00DE2FAF"/>
    <w:rsid w:val="00DE3823"/>
    <w:rsid w:val="00DE6684"/>
    <w:rsid w:val="00DF0E16"/>
    <w:rsid w:val="00DF52CA"/>
    <w:rsid w:val="00DF69D4"/>
    <w:rsid w:val="00E039F1"/>
    <w:rsid w:val="00E04170"/>
    <w:rsid w:val="00E04AFB"/>
    <w:rsid w:val="00E05E82"/>
    <w:rsid w:val="00E108C7"/>
    <w:rsid w:val="00E10C7C"/>
    <w:rsid w:val="00E1278C"/>
    <w:rsid w:val="00E1297B"/>
    <w:rsid w:val="00E12DB5"/>
    <w:rsid w:val="00E1435F"/>
    <w:rsid w:val="00E170B8"/>
    <w:rsid w:val="00E227AD"/>
    <w:rsid w:val="00E23020"/>
    <w:rsid w:val="00E238BA"/>
    <w:rsid w:val="00E25311"/>
    <w:rsid w:val="00E25674"/>
    <w:rsid w:val="00E30E61"/>
    <w:rsid w:val="00E32199"/>
    <w:rsid w:val="00E36594"/>
    <w:rsid w:val="00E4077E"/>
    <w:rsid w:val="00E407A5"/>
    <w:rsid w:val="00E43C78"/>
    <w:rsid w:val="00E46C45"/>
    <w:rsid w:val="00E51113"/>
    <w:rsid w:val="00E52F92"/>
    <w:rsid w:val="00E62F88"/>
    <w:rsid w:val="00E63379"/>
    <w:rsid w:val="00E6449C"/>
    <w:rsid w:val="00E671DB"/>
    <w:rsid w:val="00E7140C"/>
    <w:rsid w:val="00E72AAD"/>
    <w:rsid w:val="00E77578"/>
    <w:rsid w:val="00E81794"/>
    <w:rsid w:val="00E84A59"/>
    <w:rsid w:val="00E84D77"/>
    <w:rsid w:val="00E84D8F"/>
    <w:rsid w:val="00E84E0F"/>
    <w:rsid w:val="00E867BC"/>
    <w:rsid w:val="00E868CF"/>
    <w:rsid w:val="00E901DE"/>
    <w:rsid w:val="00E9028A"/>
    <w:rsid w:val="00E9098F"/>
    <w:rsid w:val="00E91DEC"/>
    <w:rsid w:val="00E91E04"/>
    <w:rsid w:val="00E923B3"/>
    <w:rsid w:val="00E94407"/>
    <w:rsid w:val="00EA2F24"/>
    <w:rsid w:val="00EA74F9"/>
    <w:rsid w:val="00EB1849"/>
    <w:rsid w:val="00EB34D0"/>
    <w:rsid w:val="00EB5EE8"/>
    <w:rsid w:val="00EB5F9B"/>
    <w:rsid w:val="00EB63AF"/>
    <w:rsid w:val="00EB65A8"/>
    <w:rsid w:val="00EC31C9"/>
    <w:rsid w:val="00EC6179"/>
    <w:rsid w:val="00ED00FA"/>
    <w:rsid w:val="00ED3E89"/>
    <w:rsid w:val="00ED5A16"/>
    <w:rsid w:val="00ED63C3"/>
    <w:rsid w:val="00ED7C51"/>
    <w:rsid w:val="00ED7EB8"/>
    <w:rsid w:val="00EE1AB2"/>
    <w:rsid w:val="00EE308E"/>
    <w:rsid w:val="00EE5F75"/>
    <w:rsid w:val="00EF16AA"/>
    <w:rsid w:val="00EF5D6E"/>
    <w:rsid w:val="00F023ED"/>
    <w:rsid w:val="00F02506"/>
    <w:rsid w:val="00F05212"/>
    <w:rsid w:val="00F21A67"/>
    <w:rsid w:val="00F21BC2"/>
    <w:rsid w:val="00F24A35"/>
    <w:rsid w:val="00F2699D"/>
    <w:rsid w:val="00F27AE4"/>
    <w:rsid w:val="00F31A77"/>
    <w:rsid w:val="00F342E6"/>
    <w:rsid w:val="00F36AD1"/>
    <w:rsid w:val="00F37877"/>
    <w:rsid w:val="00F37F2F"/>
    <w:rsid w:val="00F4014D"/>
    <w:rsid w:val="00F411DD"/>
    <w:rsid w:val="00F42109"/>
    <w:rsid w:val="00F46B41"/>
    <w:rsid w:val="00F47C43"/>
    <w:rsid w:val="00F51F46"/>
    <w:rsid w:val="00F533EF"/>
    <w:rsid w:val="00F54256"/>
    <w:rsid w:val="00F54BCE"/>
    <w:rsid w:val="00F54E0A"/>
    <w:rsid w:val="00F55014"/>
    <w:rsid w:val="00F57348"/>
    <w:rsid w:val="00F6333F"/>
    <w:rsid w:val="00F63481"/>
    <w:rsid w:val="00F6495E"/>
    <w:rsid w:val="00F65CBE"/>
    <w:rsid w:val="00F7028F"/>
    <w:rsid w:val="00F70ED3"/>
    <w:rsid w:val="00F72D46"/>
    <w:rsid w:val="00F74AEB"/>
    <w:rsid w:val="00F8029A"/>
    <w:rsid w:val="00F816C6"/>
    <w:rsid w:val="00F837EB"/>
    <w:rsid w:val="00F8641D"/>
    <w:rsid w:val="00F87E50"/>
    <w:rsid w:val="00F87E83"/>
    <w:rsid w:val="00F90075"/>
    <w:rsid w:val="00F9123A"/>
    <w:rsid w:val="00F912AB"/>
    <w:rsid w:val="00F918BF"/>
    <w:rsid w:val="00F93AD7"/>
    <w:rsid w:val="00F93F3A"/>
    <w:rsid w:val="00F95C90"/>
    <w:rsid w:val="00F961FD"/>
    <w:rsid w:val="00FA009D"/>
    <w:rsid w:val="00FA19C1"/>
    <w:rsid w:val="00FA3594"/>
    <w:rsid w:val="00FA43BB"/>
    <w:rsid w:val="00FA64D2"/>
    <w:rsid w:val="00FB0362"/>
    <w:rsid w:val="00FB122B"/>
    <w:rsid w:val="00FB1B03"/>
    <w:rsid w:val="00FB2868"/>
    <w:rsid w:val="00FB2AB6"/>
    <w:rsid w:val="00FB36EF"/>
    <w:rsid w:val="00FB4EB0"/>
    <w:rsid w:val="00FC42F2"/>
    <w:rsid w:val="00FC4B4C"/>
    <w:rsid w:val="00FC6A64"/>
    <w:rsid w:val="00FC6DC2"/>
    <w:rsid w:val="00FC7A7C"/>
    <w:rsid w:val="00FC7B74"/>
    <w:rsid w:val="00FD0454"/>
    <w:rsid w:val="00FD2730"/>
    <w:rsid w:val="00FD3836"/>
    <w:rsid w:val="00FD4D04"/>
    <w:rsid w:val="00FD718B"/>
    <w:rsid w:val="00FE03AB"/>
    <w:rsid w:val="00FE0A59"/>
    <w:rsid w:val="00FE1947"/>
    <w:rsid w:val="00FE2002"/>
    <w:rsid w:val="00FE54CB"/>
    <w:rsid w:val="00FE55FB"/>
    <w:rsid w:val="00FE5E1C"/>
    <w:rsid w:val="00FE657C"/>
    <w:rsid w:val="00FE7D4B"/>
    <w:rsid w:val="00FF4FE5"/>
    <w:rsid w:val="00FF5F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4E81DD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7BE"/>
    <w:rPr>
      <w:rFonts w:ascii="Futura Bk BT" w:hAnsi="Futura Bk BT"/>
      <w:sz w:val="24"/>
      <w:lang w:val="en-GB" w:eastAsia="en-US"/>
    </w:rPr>
  </w:style>
  <w:style w:type="paragraph" w:styleId="Heading1">
    <w:name w:val="heading 1"/>
    <w:basedOn w:val="Normal"/>
    <w:next w:val="Normal"/>
    <w:qFormat/>
    <w:rsid w:val="00D767BE"/>
    <w:pPr>
      <w:keepNext/>
      <w:pageBreakBefore/>
      <w:numPr>
        <w:numId w:val="1"/>
      </w:numPr>
      <w:spacing w:before="120" w:after="240"/>
      <w:outlineLvl w:val="0"/>
    </w:pPr>
    <w:rPr>
      <w:rFonts w:ascii="Futura Md BT" w:hAnsi="Futura Md BT"/>
      <w:b/>
      <w:kern w:val="28"/>
      <w:sz w:val="32"/>
    </w:rPr>
  </w:style>
  <w:style w:type="paragraph" w:styleId="Heading2">
    <w:name w:val="heading 2"/>
    <w:basedOn w:val="Normal"/>
    <w:next w:val="Normal"/>
    <w:qFormat/>
    <w:rsid w:val="00D767BE"/>
    <w:pPr>
      <w:keepNext/>
      <w:numPr>
        <w:ilvl w:val="1"/>
        <w:numId w:val="1"/>
      </w:numPr>
      <w:spacing w:after="240"/>
      <w:outlineLvl w:val="1"/>
    </w:pPr>
    <w:rPr>
      <w:rFonts w:ascii="Futura Md BT" w:hAnsi="Futura Md BT"/>
      <w:b/>
      <w:smallCaps/>
    </w:rPr>
  </w:style>
  <w:style w:type="paragraph" w:styleId="Heading3">
    <w:name w:val="heading 3"/>
    <w:basedOn w:val="Normal"/>
    <w:next w:val="Normal"/>
    <w:qFormat/>
    <w:rsid w:val="00D767BE"/>
    <w:pPr>
      <w:keepNext/>
      <w:numPr>
        <w:ilvl w:val="2"/>
        <w:numId w:val="1"/>
      </w:numPr>
      <w:spacing w:after="120"/>
      <w:outlineLvl w:val="2"/>
    </w:pPr>
    <w:rPr>
      <w:rFonts w:ascii="Futura Md BT" w:hAnsi="Futura Md BT"/>
    </w:rPr>
  </w:style>
  <w:style w:type="paragraph" w:styleId="Heading4">
    <w:name w:val="heading 4"/>
    <w:basedOn w:val="Heading3"/>
    <w:next w:val="Normal"/>
    <w:qFormat/>
    <w:rsid w:val="00D767BE"/>
    <w:pPr>
      <w:numPr>
        <w:ilvl w:val="3"/>
      </w:numPr>
      <w:outlineLvl w:val="3"/>
    </w:pPr>
    <w:rPr>
      <w:b/>
      <w:i/>
    </w:rPr>
  </w:style>
  <w:style w:type="paragraph" w:styleId="Heading5">
    <w:name w:val="heading 5"/>
    <w:basedOn w:val="Normal"/>
    <w:next w:val="Normal"/>
    <w:qFormat/>
    <w:rsid w:val="00D767BE"/>
    <w:pPr>
      <w:keepNext/>
      <w:numPr>
        <w:ilvl w:val="4"/>
        <w:numId w:val="1"/>
      </w:numPr>
      <w:outlineLvl w:val="4"/>
    </w:pPr>
    <w:rPr>
      <w:rFonts w:ascii="Futura Md BT" w:hAnsi="Futura Md BT"/>
      <w:sz w:val="28"/>
    </w:rPr>
  </w:style>
  <w:style w:type="paragraph" w:styleId="Heading6">
    <w:name w:val="heading 6"/>
    <w:basedOn w:val="Normal"/>
    <w:next w:val="Normal"/>
    <w:qFormat/>
    <w:rsid w:val="00D767BE"/>
    <w:pPr>
      <w:keepNext/>
      <w:numPr>
        <w:ilvl w:val="5"/>
        <w:numId w:val="1"/>
      </w:numPr>
      <w:jc w:val="center"/>
      <w:outlineLvl w:val="5"/>
    </w:pPr>
    <w:rPr>
      <w:rFonts w:ascii="Futura Md BT" w:hAnsi="Futura Md BT"/>
      <w:sz w:val="32"/>
    </w:rPr>
  </w:style>
  <w:style w:type="paragraph" w:styleId="Heading7">
    <w:name w:val="heading 7"/>
    <w:basedOn w:val="Normal"/>
    <w:next w:val="Normal"/>
    <w:qFormat/>
    <w:rsid w:val="00D767BE"/>
    <w:pPr>
      <w:keepNext/>
      <w:numPr>
        <w:ilvl w:val="6"/>
        <w:numId w:val="1"/>
      </w:numPr>
      <w:jc w:val="center"/>
      <w:outlineLvl w:val="6"/>
    </w:pPr>
    <w:rPr>
      <w:rFonts w:ascii="Arial" w:hAnsi="Arial"/>
      <w:sz w:val="28"/>
      <w:lang w:val="en-US"/>
    </w:rPr>
  </w:style>
  <w:style w:type="paragraph" w:styleId="Heading8">
    <w:name w:val="heading 8"/>
    <w:basedOn w:val="Normal"/>
    <w:next w:val="Normal"/>
    <w:qFormat/>
    <w:rsid w:val="00D767BE"/>
    <w:pPr>
      <w:keepNext/>
      <w:numPr>
        <w:ilvl w:val="7"/>
        <w:numId w:val="1"/>
      </w:numPr>
      <w:outlineLvl w:val="7"/>
    </w:pPr>
    <w:rPr>
      <w:rFonts w:ascii="Futura Md BT" w:hAnsi="Futura Md BT"/>
      <w:sz w:val="32"/>
    </w:rPr>
  </w:style>
  <w:style w:type="paragraph" w:styleId="Heading9">
    <w:name w:val="heading 9"/>
    <w:basedOn w:val="Normal"/>
    <w:next w:val="Normal"/>
    <w:qFormat/>
    <w:rsid w:val="00D767BE"/>
    <w:pPr>
      <w:numPr>
        <w:ilvl w:val="8"/>
        <w:numId w:val="1"/>
      </w:numPr>
      <w:spacing w:before="240" w:after="60"/>
      <w:jc w:val="both"/>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1">
    <w:name w:val="Table1"/>
    <w:basedOn w:val="Normal"/>
    <w:rsid w:val="00D767BE"/>
    <w:pPr>
      <w:tabs>
        <w:tab w:val="left" w:pos="3780"/>
      </w:tabs>
      <w:spacing w:before="120" w:after="120" w:line="240" w:lineRule="atLeast"/>
      <w:jc w:val="center"/>
    </w:pPr>
  </w:style>
  <w:style w:type="paragraph" w:styleId="Header">
    <w:name w:val="header"/>
    <w:basedOn w:val="Normal"/>
    <w:link w:val="HeaderChar"/>
    <w:uiPriority w:val="99"/>
    <w:rsid w:val="00D767BE"/>
    <w:pPr>
      <w:tabs>
        <w:tab w:val="right" w:pos="9639"/>
      </w:tabs>
    </w:pPr>
  </w:style>
  <w:style w:type="paragraph" w:styleId="Footer">
    <w:name w:val="footer"/>
    <w:basedOn w:val="Normal"/>
    <w:semiHidden/>
    <w:rsid w:val="00D767BE"/>
    <w:pPr>
      <w:tabs>
        <w:tab w:val="center" w:pos="4820"/>
        <w:tab w:val="right" w:pos="9639"/>
      </w:tabs>
    </w:pPr>
    <w:rPr>
      <w:sz w:val="16"/>
    </w:rPr>
  </w:style>
  <w:style w:type="character" w:styleId="PageNumber">
    <w:name w:val="page number"/>
    <w:basedOn w:val="DefaultParagraphFont"/>
    <w:semiHidden/>
    <w:rsid w:val="00D767BE"/>
  </w:style>
  <w:style w:type="paragraph" w:styleId="TOC1">
    <w:name w:val="toc 1"/>
    <w:basedOn w:val="Normal"/>
    <w:next w:val="Normal"/>
    <w:autoRedefine/>
    <w:uiPriority w:val="39"/>
    <w:rsid w:val="00D767BE"/>
    <w:rPr>
      <w:rFonts w:ascii="Futura Md BT" w:hAnsi="Futura Md BT"/>
      <w:b/>
      <w:sz w:val="22"/>
    </w:rPr>
  </w:style>
  <w:style w:type="paragraph" w:styleId="TOC2">
    <w:name w:val="toc 2"/>
    <w:basedOn w:val="Normal"/>
    <w:next w:val="Normal"/>
    <w:autoRedefine/>
    <w:uiPriority w:val="39"/>
    <w:rsid w:val="00D767BE"/>
    <w:pPr>
      <w:ind w:left="240"/>
    </w:pPr>
    <w:rPr>
      <w:sz w:val="16"/>
    </w:rPr>
  </w:style>
  <w:style w:type="paragraph" w:styleId="TOC3">
    <w:name w:val="toc 3"/>
    <w:basedOn w:val="Normal"/>
    <w:next w:val="Normal"/>
    <w:autoRedefine/>
    <w:semiHidden/>
    <w:rsid w:val="00D767BE"/>
    <w:pPr>
      <w:ind w:left="480"/>
    </w:pPr>
  </w:style>
  <w:style w:type="paragraph" w:styleId="TOC4">
    <w:name w:val="toc 4"/>
    <w:basedOn w:val="Normal"/>
    <w:next w:val="Normal"/>
    <w:autoRedefine/>
    <w:semiHidden/>
    <w:rsid w:val="00D767BE"/>
    <w:pPr>
      <w:ind w:left="720"/>
    </w:pPr>
  </w:style>
  <w:style w:type="paragraph" w:styleId="TOC5">
    <w:name w:val="toc 5"/>
    <w:basedOn w:val="Normal"/>
    <w:next w:val="Normal"/>
    <w:autoRedefine/>
    <w:semiHidden/>
    <w:rsid w:val="00D767BE"/>
    <w:pPr>
      <w:ind w:left="960"/>
    </w:pPr>
  </w:style>
  <w:style w:type="paragraph" w:styleId="TOC6">
    <w:name w:val="toc 6"/>
    <w:basedOn w:val="Normal"/>
    <w:next w:val="Normal"/>
    <w:autoRedefine/>
    <w:semiHidden/>
    <w:rsid w:val="00D767BE"/>
    <w:pPr>
      <w:ind w:left="1200"/>
    </w:pPr>
  </w:style>
  <w:style w:type="paragraph" w:styleId="TOC7">
    <w:name w:val="toc 7"/>
    <w:basedOn w:val="Normal"/>
    <w:next w:val="Normal"/>
    <w:autoRedefine/>
    <w:semiHidden/>
    <w:rsid w:val="00D767BE"/>
    <w:pPr>
      <w:ind w:left="1440"/>
    </w:pPr>
  </w:style>
  <w:style w:type="paragraph" w:styleId="TOC8">
    <w:name w:val="toc 8"/>
    <w:basedOn w:val="Normal"/>
    <w:next w:val="Normal"/>
    <w:autoRedefine/>
    <w:semiHidden/>
    <w:rsid w:val="00D767BE"/>
    <w:pPr>
      <w:ind w:left="1680"/>
    </w:pPr>
  </w:style>
  <w:style w:type="paragraph" w:styleId="TOC9">
    <w:name w:val="toc 9"/>
    <w:basedOn w:val="Normal"/>
    <w:next w:val="Normal"/>
    <w:autoRedefine/>
    <w:semiHidden/>
    <w:rsid w:val="00D767BE"/>
    <w:pPr>
      <w:ind w:left="1920"/>
    </w:pPr>
  </w:style>
  <w:style w:type="paragraph" w:customStyle="1" w:styleId="paragraph">
    <w:name w:val="paragraph"/>
    <w:rsid w:val="00D767BE"/>
    <w:pPr>
      <w:ind w:left="720"/>
      <w:jc w:val="both"/>
    </w:pPr>
    <w:rPr>
      <w:sz w:val="24"/>
      <w:lang w:val="en-US" w:eastAsia="en-US"/>
    </w:rPr>
  </w:style>
  <w:style w:type="paragraph" w:styleId="BodyText3">
    <w:name w:val="Body Text 3"/>
    <w:basedOn w:val="Normal"/>
    <w:semiHidden/>
    <w:rsid w:val="00D767BE"/>
    <w:pPr>
      <w:jc w:val="both"/>
    </w:pPr>
    <w:rPr>
      <w:rFonts w:ascii="Arial" w:hAnsi="Arial"/>
    </w:rPr>
  </w:style>
  <w:style w:type="paragraph" w:styleId="BodyTextIndent3">
    <w:name w:val="Body Text Indent 3"/>
    <w:basedOn w:val="Normal"/>
    <w:semiHidden/>
    <w:rsid w:val="00D767BE"/>
    <w:pPr>
      <w:spacing w:line="480" w:lineRule="auto"/>
      <w:ind w:left="720"/>
      <w:jc w:val="both"/>
    </w:pPr>
    <w:rPr>
      <w:rFonts w:ascii="Arial" w:hAnsi="Arial"/>
    </w:rPr>
  </w:style>
  <w:style w:type="paragraph" w:styleId="BodyText">
    <w:name w:val="Body Text"/>
    <w:basedOn w:val="Normal"/>
    <w:semiHidden/>
    <w:rsid w:val="00D767BE"/>
    <w:rPr>
      <w:snapToGrid w:val="0"/>
      <w:color w:val="000000"/>
    </w:rPr>
  </w:style>
  <w:style w:type="paragraph" w:styleId="BodyTextIndent">
    <w:name w:val="Body Text Indent"/>
    <w:basedOn w:val="Normal"/>
    <w:semiHidden/>
    <w:rsid w:val="00D767BE"/>
    <w:pPr>
      <w:ind w:left="720" w:hanging="720"/>
      <w:jc w:val="both"/>
    </w:pPr>
    <w:rPr>
      <w:rFonts w:ascii="Tahoma" w:hAnsi="Tahoma"/>
      <w:lang w:val="en-US"/>
    </w:rPr>
  </w:style>
  <w:style w:type="paragraph" w:styleId="BodyText2">
    <w:name w:val="Body Text 2"/>
    <w:basedOn w:val="Normal"/>
    <w:semiHidden/>
    <w:rsid w:val="00D767BE"/>
    <w:pPr>
      <w:widowControl w:val="0"/>
      <w:tabs>
        <w:tab w:val="left" w:pos="4680"/>
      </w:tabs>
      <w:ind w:right="-333"/>
      <w:jc w:val="both"/>
    </w:pPr>
    <w:rPr>
      <w:rFonts w:ascii="Tahoma" w:eastAsia="‚l‚r ƒSƒVƒbƒN" w:hAnsi="Tahoma"/>
      <w:snapToGrid w:val="0"/>
      <w:spacing w:val="12"/>
      <w:lang w:val="en-US"/>
    </w:rPr>
  </w:style>
  <w:style w:type="paragraph" w:customStyle="1" w:styleId="BODYTEXT1">
    <w:name w:val="BODYTEXT1"/>
    <w:rsid w:val="00D767BE"/>
    <w:pPr>
      <w:tabs>
        <w:tab w:val="left" w:pos="720"/>
        <w:tab w:val="left" w:pos="1260"/>
      </w:tabs>
      <w:ind w:left="720" w:hanging="720"/>
      <w:jc w:val="both"/>
    </w:pPr>
    <w:rPr>
      <w:rFonts w:ascii="Times" w:hAnsi="Times"/>
      <w:sz w:val="24"/>
      <w:lang w:val="en-US" w:eastAsia="en-US"/>
    </w:rPr>
  </w:style>
  <w:style w:type="paragraph" w:customStyle="1" w:styleId="BodyText10">
    <w:name w:val="Body Text1"/>
    <w:rsid w:val="00D767BE"/>
    <w:pPr>
      <w:ind w:firstLine="480"/>
      <w:jc w:val="both"/>
    </w:pPr>
    <w:rPr>
      <w:rFonts w:ascii="Times" w:hAnsi="Times"/>
      <w:sz w:val="24"/>
      <w:lang w:val="en-US" w:eastAsia="en-US"/>
    </w:rPr>
  </w:style>
  <w:style w:type="paragraph" w:styleId="BodyTextIndent2">
    <w:name w:val="Body Text Indent 2"/>
    <w:basedOn w:val="Normal"/>
    <w:semiHidden/>
    <w:rsid w:val="00D767BE"/>
    <w:pPr>
      <w:ind w:left="1080"/>
      <w:jc w:val="both"/>
    </w:pPr>
    <w:rPr>
      <w:rFonts w:ascii="Arial" w:hAnsi="Arial"/>
      <w:lang w:val="en-AU"/>
    </w:rPr>
  </w:style>
  <w:style w:type="paragraph" w:customStyle="1" w:styleId="01parapoint">
    <w:name w:val="01 parapoint"/>
    <w:basedOn w:val="Normal"/>
    <w:rsid w:val="00D767BE"/>
    <w:pPr>
      <w:tabs>
        <w:tab w:val="num" w:pos="720"/>
      </w:tabs>
      <w:spacing w:after="180"/>
      <w:ind w:left="720" w:hanging="720"/>
      <w:outlineLvl w:val="5"/>
    </w:pPr>
    <w:rPr>
      <w:rFonts w:ascii="Palatino" w:hAnsi="Palatino"/>
    </w:rPr>
  </w:style>
  <w:style w:type="character" w:styleId="Hyperlink">
    <w:name w:val="Hyperlink"/>
    <w:uiPriority w:val="99"/>
    <w:semiHidden/>
    <w:rsid w:val="00D767BE"/>
    <w:rPr>
      <w:color w:val="0000FF"/>
      <w:u w:val="single"/>
    </w:rPr>
  </w:style>
  <w:style w:type="paragraph" w:styleId="DocumentMap">
    <w:name w:val="Document Map"/>
    <w:basedOn w:val="Normal"/>
    <w:semiHidden/>
    <w:rsid w:val="00D767BE"/>
    <w:pPr>
      <w:shd w:val="clear" w:color="auto" w:fill="000080"/>
    </w:pPr>
    <w:rPr>
      <w:rFonts w:ascii="Tahoma" w:hAnsi="Tahoma"/>
      <w:lang w:val="en-US"/>
    </w:rPr>
  </w:style>
  <w:style w:type="paragraph" w:styleId="Caption">
    <w:name w:val="caption"/>
    <w:basedOn w:val="Normal"/>
    <w:next w:val="Normal"/>
    <w:qFormat/>
    <w:rsid w:val="00D767BE"/>
    <w:pPr>
      <w:jc w:val="center"/>
    </w:pPr>
    <w:rPr>
      <w:lang w:val="en-US"/>
    </w:rPr>
  </w:style>
  <w:style w:type="paragraph" w:customStyle="1" w:styleId="H3">
    <w:name w:val="H3"/>
    <w:basedOn w:val="Normal"/>
    <w:next w:val="Normal"/>
    <w:rsid w:val="00D767BE"/>
    <w:pPr>
      <w:keepNext/>
      <w:spacing w:before="100" w:after="100"/>
      <w:outlineLvl w:val="3"/>
    </w:pPr>
    <w:rPr>
      <w:rFonts w:ascii="Times New Roman" w:hAnsi="Times New Roman"/>
      <w:b/>
      <w:snapToGrid w:val="0"/>
      <w:sz w:val="28"/>
    </w:rPr>
  </w:style>
  <w:style w:type="character" w:styleId="FollowedHyperlink">
    <w:name w:val="FollowedHyperlink"/>
    <w:semiHidden/>
    <w:rsid w:val="00D767BE"/>
    <w:rPr>
      <w:color w:val="800080"/>
      <w:u w:val="single"/>
    </w:rPr>
  </w:style>
  <w:style w:type="paragraph" w:styleId="Subtitle">
    <w:name w:val="Subtitle"/>
    <w:basedOn w:val="Normal"/>
    <w:qFormat/>
    <w:rsid w:val="00D767BE"/>
    <w:rPr>
      <w:rFonts w:ascii="Arial" w:hAnsi="Arial"/>
      <w:b/>
      <w:sz w:val="20"/>
      <w:lang w:val="en-US"/>
    </w:rPr>
  </w:style>
  <w:style w:type="paragraph" w:styleId="ListParagraph">
    <w:name w:val="List Paragraph"/>
    <w:basedOn w:val="Normal"/>
    <w:uiPriority w:val="34"/>
    <w:qFormat/>
    <w:rsid w:val="00C857E8"/>
    <w:pPr>
      <w:ind w:left="720"/>
    </w:pPr>
  </w:style>
  <w:style w:type="paragraph" w:styleId="NormalWeb">
    <w:name w:val="Normal (Web)"/>
    <w:basedOn w:val="Normal"/>
    <w:uiPriority w:val="99"/>
    <w:unhideWhenUsed/>
    <w:rsid w:val="00A43AF7"/>
    <w:pPr>
      <w:spacing w:before="100" w:beforeAutospacing="1" w:after="100" w:afterAutospacing="1"/>
    </w:pPr>
    <w:rPr>
      <w:rFonts w:ascii="Times New Roman" w:hAnsi="Times New Roman"/>
      <w:color w:val="333333"/>
      <w:szCs w:val="24"/>
      <w:lang w:val="en-IN" w:eastAsia="en-IN"/>
    </w:rPr>
  </w:style>
  <w:style w:type="character" w:styleId="Strong">
    <w:name w:val="Strong"/>
    <w:uiPriority w:val="22"/>
    <w:qFormat/>
    <w:rsid w:val="009C7474"/>
    <w:rPr>
      <w:b/>
      <w:bCs/>
    </w:rPr>
  </w:style>
  <w:style w:type="table" w:styleId="TableGrid">
    <w:name w:val="Table Grid"/>
    <w:basedOn w:val="TableNormal"/>
    <w:uiPriority w:val="59"/>
    <w:rsid w:val="00011F2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0">
    <w:name w:val="bodytext"/>
    <w:basedOn w:val="Normal"/>
    <w:rsid w:val="00D1277C"/>
    <w:pPr>
      <w:spacing w:before="100" w:beforeAutospacing="1" w:after="100" w:afterAutospacing="1"/>
    </w:pPr>
    <w:rPr>
      <w:rFonts w:ascii="Verdana" w:hAnsi="Verdana"/>
      <w:color w:val="FFFFFF"/>
      <w:sz w:val="20"/>
      <w:lang w:val="en-IN" w:eastAsia="en-IN"/>
    </w:rPr>
  </w:style>
  <w:style w:type="character" w:customStyle="1" w:styleId="boldtext1">
    <w:name w:val="boldtext1"/>
    <w:rsid w:val="00D1277C"/>
    <w:rPr>
      <w:rFonts w:ascii="Verdana" w:hAnsi="Verdana" w:hint="default"/>
      <w:b/>
      <w:bCs/>
      <w:color w:val="FFFFFF"/>
      <w:sz w:val="20"/>
      <w:szCs w:val="20"/>
    </w:rPr>
  </w:style>
  <w:style w:type="character" w:customStyle="1" w:styleId="bodytext11">
    <w:name w:val="bodytext1"/>
    <w:rsid w:val="00D1277C"/>
    <w:rPr>
      <w:rFonts w:ascii="Verdana" w:hAnsi="Verdana" w:hint="default"/>
      <w:color w:val="FFFFFF"/>
      <w:sz w:val="20"/>
      <w:szCs w:val="20"/>
    </w:rPr>
  </w:style>
  <w:style w:type="paragraph" w:styleId="Revision">
    <w:name w:val="Revision"/>
    <w:hidden/>
    <w:uiPriority w:val="99"/>
    <w:semiHidden/>
    <w:rsid w:val="00DC7B10"/>
    <w:rPr>
      <w:rFonts w:ascii="Futura Bk BT" w:hAnsi="Futura Bk BT"/>
      <w:sz w:val="24"/>
      <w:lang w:val="en-GB" w:eastAsia="en-US"/>
    </w:rPr>
  </w:style>
  <w:style w:type="paragraph" w:styleId="BalloonText">
    <w:name w:val="Balloon Text"/>
    <w:basedOn w:val="Normal"/>
    <w:link w:val="BalloonTextChar"/>
    <w:uiPriority w:val="99"/>
    <w:semiHidden/>
    <w:unhideWhenUsed/>
    <w:rsid w:val="00DC7B10"/>
    <w:rPr>
      <w:rFonts w:ascii="Tahoma" w:hAnsi="Tahoma"/>
      <w:sz w:val="16"/>
      <w:szCs w:val="16"/>
    </w:rPr>
  </w:style>
  <w:style w:type="character" w:customStyle="1" w:styleId="BalloonTextChar">
    <w:name w:val="Balloon Text Char"/>
    <w:link w:val="BalloonText"/>
    <w:uiPriority w:val="99"/>
    <w:semiHidden/>
    <w:rsid w:val="00DC7B10"/>
    <w:rPr>
      <w:rFonts w:ascii="Tahoma" w:hAnsi="Tahoma" w:cs="Tahoma"/>
      <w:sz w:val="16"/>
      <w:szCs w:val="16"/>
      <w:lang w:val="en-GB" w:eastAsia="en-US"/>
    </w:rPr>
  </w:style>
  <w:style w:type="paragraph" w:customStyle="1" w:styleId="Para1">
    <w:name w:val="Para1"/>
    <w:basedOn w:val="Normal"/>
    <w:rsid w:val="00302823"/>
    <w:pPr>
      <w:overflowPunct w:val="0"/>
      <w:autoSpaceDE w:val="0"/>
      <w:autoSpaceDN w:val="0"/>
      <w:adjustRightInd w:val="0"/>
      <w:jc w:val="both"/>
      <w:textAlignment w:val="baseline"/>
    </w:pPr>
    <w:rPr>
      <w:rFonts w:ascii="Times New Roman" w:hAnsi="Times New Roman"/>
      <w:szCs w:val="28"/>
      <w:lang w:val="en-US"/>
    </w:rPr>
  </w:style>
  <w:style w:type="paragraph" w:customStyle="1" w:styleId="style1">
    <w:name w:val="style1"/>
    <w:basedOn w:val="Normal"/>
    <w:rsid w:val="006964CB"/>
    <w:pPr>
      <w:spacing w:before="100" w:beforeAutospacing="1" w:after="100" w:afterAutospacing="1"/>
    </w:pPr>
    <w:rPr>
      <w:rFonts w:ascii="Verdana" w:hAnsi="Verdana"/>
      <w:sz w:val="20"/>
      <w:lang w:val="en-IN" w:eastAsia="en-IN"/>
    </w:rPr>
  </w:style>
  <w:style w:type="paragraph" w:customStyle="1" w:styleId="style2">
    <w:name w:val="style2"/>
    <w:basedOn w:val="Normal"/>
    <w:rsid w:val="006964CB"/>
    <w:pPr>
      <w:spacing w:before="100" w:beforeAutospacing="1" w:after="100" w:afterAutospacing="1"/>
    </w:pPr>
    <w:rPr>
      <w:rFonts w:ascii="Verdana" w:hAnsi="Verdana"/>
      <w:b/>
      <w:bCs/>
      <w:sz w:val="23"/>
      <w:szCs w:val="23"/>
      <w:lang w:val="en-IN" w:eastAsia="en-IN"/>
    </w:rPr>
  </w:style>
  <w:style w:type="character" w:customStyle="1" w:styleId="style11">
    <w:name w:val="style11"/>
    <w:rsid w:val="006964CB"/>
    <w:rPr>
      <w:rFonts w:ascii="Verdana" w:hAnsi="Verdana" w:hint="default"/>
      <w:sz w:val="20"/>
      <w:szCs w:val="20"/>
    </w:rPr>
  </w:style>
  <w:style w:type="paragraph" w:customStyle="1" w:styleId="style15">
    <w:name w:val="style15"/>
    <w:basedOn w:val="Normal"/>
    <w:rsid w:val="004F1905"/>
    <w:pPr>
      <w:spacing w:before="100" w:beforeAutospacing="1" w:after="100" w:afterAutospacing="1"/>
    </w:pPr>
    <w:rPr>
      <w:rFonts w:ascii="Verdana" w:hAnsi="Verdana"/>
      <w:b/>
      <w:bCs/>
      <w:sz w:val="23"/>
      <w:szCs w:val="23"/>
      <w:lang w:val="en-IN" w:eastAsia="en-IN"/>
    </w:rPr>
  </w:style>
  <w:style w:type="character" w:customStyle="1" w:styleId="style151">
    <w:name w:val="style151"/>
    <w:rsid w:val="004F1905"/>
    <w:rPr>
      <w:rFonts w:ascii="Verdana" w:hAnsi="Verdana" w:hint="default"/>
      <w:b/>
      <w:bCs/>
      <w:sz w:val="23"/>
      <w:szCs w:val="23"/>
    </w:rPr>
  </w:style>
  <w:style w:type="character" w:customStyle="1" w:styleId="style121">
    <w:name w:val="style121"/>
    <w:rsid w:val="004F1905"/>
    <w:rPr>
      <w:rFonts w:ascii="Verdana" w:hAnsi="Verdana" w:hint="default"/>
      <w:sz w:val="20"/>
      <w:szCs w:val="20"/>
    </w:rPr>
  </w:style>
  <w:style w:type="character" w:customStyle="1" w:styleId="style21">
    <w:name w:val="style21"/>
    <w:rsid w:val="004F1905"/>
    <w:rPr>
      <w:rFonts w:ascii="Verdana" w:hAnsi="Verdana" w:hint="default"/>
      <w:b/>
      <w:bCs/>
      <w:sz w:val="23"/>
      <w:szCs w:val="23"/>
    </w:rPr>
  </w:style>
  <w:style w:type="paragraph" w:customStyle="1" w:styleId="Default">
    <w:name w:val="Default"/>
    <w:rsid w:val="00C57999"/>
    <w:pPr>
      <w:autoSpaceDE w:val="0"/>
      <w:autoSpaceDN w:val="0"/>
      <w:adjustRightInd w:val="0"/>
    </w:pPr>
    <w:rPr>
      <w:rFonts w:ascii="Calibri" w:hAnsi="Calibri" w:cs="Calibri"/>
      <w:color w:val="000000"/>
      <w:sz w:val="24"/>
      <w:szCs w:val="24"/>
    </w:rPr>
  </w:style>
  <w:style w:type="character" w:customStyle="1" w:styleId="right1">
    <w:name w:val="right1"/>
    <w:rsid w:val="00DF69D4"/>
    <w:rPr>
      <w:rFonts w:ascii="Verdana" w:hAnsi="Verdana" w:hint="default"/>
      <w:vanish w:val="0"/>
      <w:webHidden w:val="0"/>
      <w:specVanish w:val="0"/>
    </w:rPr>
  </w:style>
  <w:style w:type="character" w:styleId="SubtleEmphasis">
    <w:name w:val="Subtle Emphasis"/>
    <w:uiPriority w:val="19"/>
    <w:qFormat/>
    <w:rsid w:val="00835A67"/>
    <w:rPr>
      <w:i/>
      <w:iCs/>
      <w:color w:val="auto"/>
    </w:rPr>
  </w:style>
  <w:style w:type="character" w:customStyle="1" w:styleId="HeaderChar">
    <w:name w:val="Header Char"/>
    <w:link w:val="Header"/>
    <w:uiPriority w:val="99"/>
    <w:rsid w:val="00F24A35"/>
    <w:rPr>
      <w:rFonts w:ascii="Futura Bk BT" w:hAnsi="Futura Bk BT"/>
      <w:sz w:val="24"/>
      <w:lang w:val="en-GB" w:eastAsia="en-US"/>
    </w:rPr>
  </w:style>
  <w:style w:type="character" w:customStyle="1" w:styleId="apple-converted-space">
    <w:name w:val="apple-converted-space"/>
    <w:basedOn w:val="DefaultParagraphFont"/>
    <w:rsid w:val="00A40D04"/>
  </w:style>
  <w:style w:type="table" w:styleId="LightList-Accent3">
    <w:name w:val="Light List Accent 3"/>
    <w:basedOn w:val="TableNormal"/>
    <w:uiPriority w:val="61"/>
    <w:rsid w:val="00AC4E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IntenseReference">
    <w:name w:val="Intense Reference"/>
    <w:basedOn w:val="DefaultParagraphFont"/>
    <w:uiPriority w:val="32"/>
    <w:qFormat/>
    <w:rsid w:val="00B64AAB"/>
    <w:rPr>
      <w:b/>
      <w:bCs/>
      <w:smallCaps/>
      <w:color w:val="ED7D31" w:themeColor="accent2"/>
      <w:spacing w:val="5"/>
      <w:u w:val="single"/>
    </w:rPr>
  </w:style>
  <w:style w:type="paragraph" w:styleId="Title">
    <w:name w:val="Title"/>
    <w:basedOn w:val="Normal"/>
    <w:next w:val="Normal"/>
    <w:link w:val="TitleChar"/>
    <w:uiPriority w:val="10"/>
    <w:qFormat/>
    <w:rsid w:val="00B64AAB"/>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64AAB"/>
    <w:rPr>
      <w:rFonts w:asciiTheme="majorHAnsi" w:eastAsiaTheme="majorEastAsia" w:hAnsiTheme="majorHAnsi" w:cstheme="majorBidi"/>
      <w:color w:val="323E4F" w:themeColor="text2" w:themeShade="BF"/>
      <w:spacing w:val="5"/>
      <w:kern w:val="28"/>
      <w:sz w:val="52"/>
      <w:szCs w:val="52"/>
      <w:lang w:val="en-GB" w:eastAsia="en-US"/>
    </w:rPr>
  </w:style>
  <w:style w:type="character" w:styleId="IntenseEmphasis">
    <w:name w:val="Intense Emphasis"/>
    <w:basedOn w:val="DefaultParagraphFont"/>
    <w:uiPriority w:val="21"/>
    <w:qFormat/>
    <w:rsid w:val="00985F34"/>
    <w:rPr>
      <w:b/>
      <w:bCs/>
      <w:i/>
      <w:iCs/>
      <w:color w:val="5B9BD5" w:themeColor="accent1"/>
    </w:rPr>
  </w:style>
  <w:style w:type="table" w:customStyle="1" w:styleId="PlainTable11">
    <w:name w:val="Plain Table 11"/>
    <w:basedOn w:val="TableNormal"/>
    <w:uiPriority w:val="41"/>
    <w:rsid w:val="00BD30E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BD30E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l8wme">
    <w:name w:val="tl8wme"/>
    <w:basedOn w:val="DefaultParagraphFont"/>
    <w:rsid w:val="004E1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86982">
      <w:bodyDiv w:val="1"/>
      <w:marLeft w:val="0"/>
      <w:marRight w:val="0"/>
      <w:marTop w:val="0"/>
      <w:marBottom w:val="0"/>
      <w:divBdr>
        <w:top w:val="none" w:sz="0" w:space="0" w:color="auto"/>
        <w:left w:val="none" w:sz="0" w:space="0" w:color="auto"/>
        <w:bottom w:val="none" w:sz="0" w:space="0" w:color="auto"/>
        <w:right w:val="none" w:sz="0" w:space="0" w:color="auto"/>
      </w:divBdr>
    </w:div>
    <w:div w:id="367530194">
      <w:bodyDiv w:val="1"/>
      <w:marLeft w:val="0"/>
      <w:marRight w:val="0"/>
      <w:marTop w:val="0"/>
      <w:marBottom w:val="0"/>
      <w:divBdr>
        <w:top w:val="none" w:sz="0" w:space="0" w:color="auto"/>
        <w:left w:val="none" w:sz="0" w:space="0" w:color="auto"/>
        <w:bottom w:val="none" w:sz="0" w:space="0" w:color="auto"/>
        <w:right w:val="none" w:sz="0" w:space="0" w:color="auto"/>
      </w:divBdr>
      <w:divsChild>
        <w:div w:id="55322760">
          <w:marLeft w:val="0"/>
          <w:marRight w:val="0"/>
          <w:marTop w:val="0"/>
          <w:marBottom w:val="0"/>
          <w:divBdr>
            <w:top w:val="none" w:sz="0" w:space="0" w:color="auto"/>
            <w:left w:val="none" w:sz="0" w:space="0" w:color="auto"/>
            <w:bottom w:val="none" w:sz="0" w:space="0" w:color="auto"/>
            <w:right w:val="none" w:sz="0" w:space="0" w:color="auto"/>
          </w:divBdr>
        </w:div>
        <w:div w:id="1950619734">
          <w:marLeft w:val="0"/>
          <w:marRight w:val="0"/>
          <w:marTop w:val="0"/>
          <w:marBottom w:val="0"/>
          <w:divBdr>
            <w:top w:val="none" w:sz="0" w:space="0" w:color="auto"/>
            <w:left w:val="none" w:sz="0" w:space="0" w:color="auto"/>
            <w:bottom w:val="none" w:sz="0" w:space="0" w:color="auto"/>
            <w:right w:val="none" w:sz="0" w:space="0" w:color="auto"/>
          </w:divBdr>
        </w:div>
        <w:div w:id="751587693">
          <w:marLeft w:val="0"/>
          <w:marRight w:val="0"/>
          <w:marTop w:val="0"/>
          <w:marBottom w:val="0"/>
          <w:divBdr>
            <w:top w:val="none" w:sz="0" w:space="0" w:color="auto"/>
            <w:left w:val="none" w:sz="0" w:space="0" w:color="auto"/>
            <w:bottom w:val="none" w:sz="0" w:space="0" w:color="auto"/>
            <w:right w:val="none" w:sz="0" w:space="0" w:color="auto"/>
          </w:divBdr>
        </w:div>
        <w:div w:id="1697190189">
          <w:marLeft w:val="0"/>
          <w:marRight w:val="0"/>
          <w:marTop w:val="0"/>
          <w:marBottom w:val="0"/>
          <w:divBdr>
            <w:top w:val="none" w:sz="0" w:space="0" w:color="auto"/>
            <w:left w:val="none" w:sz="0" w:space="0" w:color="auto"/>
            <w:bottom w:val="none" w:sz="0" w:space="0" w:color="auto"/>
            <w:right w:val="none" w:sz="0" w:space="0" w:color="auto"/>
          </w:divBdr>
        </w:div>
        <w:div w:id="1819613146">
          <w:marLeft w:val="0"/>
          <w:marRight w:val="0"/>
          <w:marTop w:val="0"/>
          <w:marBottom w:val="0"/>
          <w:divBdr>
            <w:top w:val="none" w:sz="0" w:space="0" w:color="auto"/>
            <w:left w:val="none" w:sz="0" w:space="0" w:color="auto"/>
            <w:bottom w:val="none" w:sz="0" w:space="0" w:color="auto"/>
            <w:right w:val="none" w:sz="0" w:space="0" w:color="auto"/>
          </w:divBdr>
        </w:div>
        <w:div w:id="181281715">
          <w:marLeft w:val="0"/>
          <w:marRight w:val="0"/>
          <w:marTop w:val="0"/>
          <w:marBottom w:val="0"/>
          <w:divBdr>
            <w:top w:val="none" w:sz="0" w:space="0" w:color="auto"/>
            <w:left w:val="none" w:sz="0" w:space="0" w:color="auto"/>
            <w:bottom w:val="none" w:sz="0" w:space="0" w:color="auto"/>
            <w:right w:val="none" w:sz="0" w:space="0" w:color="auto"/>
          </w:divBdr>
        </w:div>
      </w:divsChild>
    </w:div>
    <w:div w:id="518814694">
      <w:bodyDiv w:val="1"/>
      <w:marLeft w:val="0"/>
      <w:marRight w:val="0"/>
      <w:marTop w:val="0"/>
      <w:marBottom w:val="0"/>
      <w:divBdr>
        <w:top w:val="none" w:sz="0" w:space="0" w:color="auto"/>
        <w:left w:val="none" w:sz="0" w:space="0" w:color="auto"/>
        <w:bottom w:val="none" w:sz="0" w:space="0" w:color="auto"/>
        <w:right w:val="none" w:sz="0" w:space="0" w:color="auto"/>
      </w:divBdr>
      <w:divsChild>
        <w:div w:id="1297367900">
          <w:marLeft w:val="0"/>
          <w:marRight w:val="0"/>
          <w:marTop w:val="0"/>
          <w:marBottom w:val="0"/>
          <w:divBdr>
            <w:top w:val="none" w:sz="0" w:space="0" w:color="auto"/>
            <w:left w:val="none" w:sz="0" w:space="0" w:color="auto"/>
            <w:bottom w:val="none" w:sz="0" w:space="0" w:color="auto"/>
            <w:right w:val="none" w:sz="0" w:space="0" w:color="auto"/>
          </w:divBdr>
        </w:div>
        <w:div w:id="894899576">
          <w:marLeft w:val="0"/>
          <w:marRight w:val="0"/>
          <w:marTop w:val="0"/>
          <w:marBottom w:val="0"/>
          <w:divBdr>
            <w:top w:val="none" w:sz="0" w:space="0" w:color="auto"/>
            <w:left w:val="none" w:sz="0" w:space="0" w:color="auto"/>
            <w:bottom w:val="none" w:sz="0" w:space="0" w:color="auto"/>
            <w:right w:val="none" w:sz="0" w:space="0" w:color="auto"/>
          </w:divBdr>
        </w:div>
        <w:div w:id="1029647754">
          <w:marLeft w:val="0"/>
          <w:marRight w:val="0"/>
          <w:marTop w:val="0"/>
          <w:marBottom w:val="0"/>
          <w:divBdr>
            <w:top w:val="none" w:sz="0" w:space="0" w:color="auto"/>
            <w:left w:val="none" w:sz="0" w:space="0" w:color="auto"/>
            <w:bottom w:val="none" w:sz="0" w:space="0" w:color="auto"/>
            <w:right w:val="none" w:sz="0" w:space="0" w:color="auto"/>
          </w:divBdr>
        </w:div>
        <w:div w:id="512494563">
          <w:marLeft w:val="0"/>
          <w:marRight w:val="0"/>
          <w:marTop w:val="0"/>
          <w:marBottom w:val="0"/>
          <w:divBdr>
            <w:top w:val="none" w:sz="0" w:space="0" w:color="auto"/>
            <w:left w:val="none" w:sz="0" w:space="0" w:color="auto"/>
            <w:bottom w:val="none" w:sz="0" w:space="0" w:color="auto"/>
            <w:right w:val="none" w:sz="0" w:space="0" w:color="auto"/>
          </w:divBdr>
        </w:div>
        <w:div w:id="2125728094">
          <w:marLeft w:val="0"/>
          <w:marRight w:val="0"/>
          <w:marTop w:val="0"/>
          <w:marBottom w:val="0"/>
          <w:divBdr>
            <w:top w:val="none" w:sz="0" w:space="0" w:color="auto"/>
            <w:left w:val="none" w:sz="0" w:space="0" w:color="auto"/>
            <w:bottom w:val="none" w:sz="0" w:space="0" w:color="auto"/>
            <w:right w:val="none" w:sz="0" w:space="0" w:color="auto"/>
          </w:divBdr>
        </w:div>
        <w:div w:id="1424761427">
          <w:marLeft w:val="0"/>
          <w:marRight w:val="0"/>
          <w:marTop w:val="0"/>
          <w:marBottom w:val="0"/>
          <w:divBdr>
            <w:top w:val="none" w:sz="0" w:space="0" w:color="auto"/>
            <w:left w:val="none" w:sz="0" w:space="0" w:color="auto"/>
            <w:bottom w:val="none" w:sz="0" w:space="0" w:color="auto"/>
            <w:right w:val="none" w:sz="0" w:space="0" w:color="auto"/>
          </w:divBdr>
        </w:div>
        <w:div w:id="1329792227">
          <w:marLeft w:val="0"/>
          <w:marRight w:val="0"/>
          <w:marTop w:val="0"/>
          <w:marBottom w:val="0"/>
          <w:divBdr>
            <w:top w:val="none" w:sz="0" w:space="0" w:color="auto"/>
            <w:left w:val="none" w:sz="0" w:space="0" w:color="auto"/>
            <w:bottom w:val="none" w:sz="0" w:space="0" w:color="auto"/>
            <w:right w:val="none" w:sz="0" w:space="0" w:color="auto"/>
          </w:divBdr>
        </w:div>
        <w:div w:id="344524941">
          <w:marLeft w:val="0"/>
          <w:marRight w:val="0"/>
          <w:marTop w:val="0"/>
          <w:marBottom w:val="0"/>
          <w:divBdr>
            <w:top w:val="none" w:sz="0" w:space="0" w:color="auto"/>
            <w:left w:val="none" w:sz="0" w:space="0" w:color="auto"/>
            <w:bottom w:val="none" w:sz="0" w:space="0" w:color="auto"/>
            <w:right w:val="none" w:sz="0" w:space="0" w:color="auto"/>
          </w:divBdr>
        </w:div>
      </w:divsChild>
    </w:div>
    <w:div w:id="544831218">
      <w:bodyDiv w:val="1"/>
      <w:marLeft w:val="0"/>
      <w:marRight w:val="0"/>
      <w:marTop w:val="0"/>
      <w:marBottom w:val="0"/>
      <w:divBdr>
        <w:top w:val="none" w:sz="0" w:space="0" w:color="auto"/>
        <w:left w:val="none" w:sz="0" w:space="0" w:color="auto"/>
        <w:bottom w:val="none" w:sz="0" w:space="0" w:color="auto"/>
        <w:right w:val="none" w:sz="0" w:space="0" w:color="auto"/>
      </w:divBdr>
    </w:div>
    <w:div w:id="662392717">
      <w:bodyDiv w:val="1"/>
      <w:marLeft w:val="0"/>
      <w:marRight w:val="0"/>
      <w:marTop w:val="0"/>
      <w:marBottom w:val="0"/>
      <w:divBdr>
        <w:top w:val="none" w:sz="0" w:space="0" w:color="auto"/>
        <w:left w:val="none" w:sz="0" w:space="0" w:color="auto"/>
        <w:bottom w:val="none" w:sz="0" w:space="0" w:color="auto"/>
        <w:right w:val="none" w:sz="0" w:space="0" w:color="auto"/>
      </w:divBdr>
    </w:div>
    <w:div w:id="665866731">
      <w:bodyDiv w:val="1"/>
      <w:marLeft w:val="0"/>
      <w:marRight w:val="0"/>
      <w:marTop w:val="0"/>
      <w:marBottom w:val="0"/>
      <w:divBdr>
        <w:top w:val="none" w:sz="0" w:space="0" w:color="auto"/>
        <w:left w:val="none" w:sz="0" w:space="0" w:color="auto"/>
        <w:bottom w:val="none" w:sz="0" w:space="0" w:color="auto"/>
        <w:right w:val="none" w:sz="0" w:space="0" w:color="auto"/>
      </w:divBdr>
      <w:divsChild>
        <w:div w:id="1771773521">
          <w:marLeft w:val="0"/>
          <w:marRight w:val="0"/>
          <w:marTop w:val="0"/>
          <w:marBottom w:val="0"/>
          <w:divBdr>
            <w:top w:val="none" w:sz="0" w:space="0" w:color="auto"/>
            <w:left w:val="none" w:sz="0" w:space="0" w:color="auto"/>
            <w:bottom w:val="none" w:sz="0" w:space="0" w:color="auto"/>
            <w:right w:val="none" w:sz="0" w:space="0" w:color="auto"/>
          </w:divBdr>
        </w:div>
        <w:div w:id="259409749">
          <w:marLeft w:val="0"/>
          <w:marRight w:val="0"/>
          <w:marTop w:val="0"/>
          <w:marBottom w:val="0"/>
          <w:divBdr>
            <w:top w:val="none" w:sz="0" w:space="0" w:color="auto"/>
            <w:left w:val="none" w:sz="0" w:space="0" w:color="auto"/>
            <w:bottom w:val="none" w:sz="0" w:space="0" w:color="auto"/>
            <w:right w:val="none" w:sz="0" w:space="0" w:color="auto"/>
          </w:divBdr>
        </w:div>
      </w:divsChild>
    </w:div>
    <w:div w:id="736821672">
      <w:bodyDiv w:val="1"/>
      <w:marLeft w:val="0"/>
      <w:marRight w:val="0"/>
      <w:marTop w:val="0"/>
      <w:marBottom w:val="0"/>
      <w:divBdr>
        <w:top w:val="none" w:sz="0" w:space="0" w:color="auto"/>
        <w:left w:val="none" w:sz="0" w:space="0" w:color="auto"/>
        <w:bottom w:val="none" w:sz="0" w:space="0" w:color="auto"/>
        <w:right w:val="none" w:sz="0" w:space="0" w:color="auto"/>
      </w:divBdr>
    </w:div>
    <w:div w:id="799149895">
      <w:bodyDiv w:val="1"/>
      <w:marLeft w:val="0"/>
      <w:marRight w:val="0"/>
      <w:marTop w:val="0"/>
      <w:marBottom w:val="0"/>
      <w:divBdr>
        <w:top w:val="none" w:sz="0" w:space="0" w:color="auto"/>
        <w:left w:val="none" w:sz="0" w:space="0" w:color="auto"/>
        <w:bottom w:val="none" w:sz="0" w:space="0" w:color="auto"/>
        <w:right w:val="none" w:sz="0" w:space="0" w:color="auto"/>
      </w:divBdr>
    </w:div>
    <w:div w:id="1172185686">
      <w:bodyDiv w:val="1"/>
      <w:marLeft w:val="0"/>
      <w:marRight w:val="0"/>
      <w:marTop w:val="0"/>
      <w:marBottom w:val="0"/>
      <w:divBdr>
        <w:top w:val="none" w:sz="0" w:space="0" w:color="auto"/>
        <w:left w:val="none" w:sz="0" w:space="0" w:color="auto"/>
        <w:bottom w:val="none" w:sz="0" w:space="0" w:color="auto"/>
        <w:right w:val="none" w:sz="0" w:space="0" w:color="auto"/>
      </w:divBdr>
    </w:div>
    <w:div w:id="1213077553">
      <w:bodyDiv w:val="1"/>
      <w:marLeft w:val="0"/>
      <w:marRight w:val="0"/>
      <w:marTop w:val="0"/>
      <w:marBottom w:val="0"/>
      <w:divBdr>
        <w:top w:val="none" w:sz="0" w:space="0" w:color="auto"/>
        <w:left w:val="none" w:sz="0" w:space="0" w:color="auto"/>
        <w:bottom w:val="none" w:sz="0" w:space="0" w:color="auto"/>
        <w:right w:val="none" w:sz="0" w:space="0" w:color="auto"/>
      </w:divBdr>
    </w:div>
    <w:div w:id="1236667394">
      <w:bodyDiv w:val="1"/>
      <w:marLeft w:val="0"/>
      <w:marRight w:val="0"/>
      <w:marTop w:val="0"/>
      <w:marBottom w:val="0"/>
      <w:divBdr>
        <w:top w:val="none" w:sz="0" w:space="0" w:color="auto"/>
        <w:left w:val="none" w:sz="0" w:space="0" w:color="auto"/>
        <w:bottom w:val="none" w:sz="0" w:space="0" w:color="auto"/>
        <w:right w:val="none" w:sz="0" w:space="0" w:color="auto"/>
      </w:divBdr>
      <w:divsChild>
        <w:div w:id="788668421">
          <w:marLeft w:val="0"/>
          <w:marRight w:val="0"/>
          <w:marTop w:val="0"/>
          <w:marBottom w:val="0"/>
          <w:divBdr>
            <w:top w:val="none" w:sz="0" w:space="0" w:color="auto"/>
            <w:left w:val="none" w:sz="0" w:space="0" w:color="auto"/>
            <w:bottom w:val="none" w:sz="0" w:space="0" w:color="auto"/>
            <w:right w:val="none" w:sz="0" w:space="0" w:color="auto"/>
          </w:divBdr>
        </w:div>
        <w:div w:id="1924685434">
          <w:marLeft w:val="0"/>
          <w:marRight w:val="0"/>
          <w:marTop w:val="0"/>
          <w:marBottom w:val="0"/>
          <w:divBdr>
            <w:top w:val="none" w:sz="0" w:space="0" w:color="auto"/>
            <w:left w:val="none" w:sz="0" w:space="0" w:color="auto"/>
            <w:bottom w:val="none" w:sz="0" w:space="0" w:color="auto"/>
            <w:right w:val="none" w:sz="0" w:space="0" w:color="auto"/>
          </w:divBdr>
        </w:div>
        <w:div w:id="149835526">
          <w:marLeft w:val="0"/>
          <w:marRight w:val="0"/>
          <w:marTop w:val="0"/>
          <w:marBottom w:val="0"/>
          <w:divBdr>
            <w:top w:val="none" w:sz="0" w:space="0" w:color="auto"/>
            <w:left w:val="none" w:sz="0" w:space="0" w:color="auto"/>
            <w:bottom w:val="none" w:sz="0" w:space="0" w:color="auto"/>
            <w:right w:val="none" w:sz="0" w:space="0" w:color="auto"/>
          </w:divBdr>
        </w:div>
        <w:div w:id="807165488">
          <w:marLeft w:val="0"/>
          <w:marRight w:val="0"/>
          <w:marTop w:val="0"/>
          <w:marBottom w:val="0"/>
          <w:divBdr>
            <w:top w:val="none" w:sz="0" w:space="0" w:color="auto"/>
            <w:left w:val="none" w:sz="0" w:space="0" w:color="auto"/>
            <w:bottom w:val="none" w:sz="0" w:space="0" w:color="auto"/>
            <w:right w:val="none" w:sz="0" w:space="0" w:color="auto"/>
          </w:divBdr>
        </w:div>
        <w:div w:id="130363311">
          <w:marLeft w:val="0"/>
          <w:marRight w:val="0"/>
          <w:marTop w:val="0"/>
          <w:marBottom w:val="0"/>
          <w:divBdr>
            <w:top w:val="none" w:sz="0" w:space="0" w:color="auto"/>
            <w:left w:val="none" w:sz="0" w:space="0" w:color="auto"/>
            <w:bottom w:val="none" w:sz="0" w:space="0" w:color="auto"/>
            <w:right w:val="none" w:sz="0" w:space="0" w:color="auto"/>
          </w:divBdr>
        </w:div>
        <w:div w:id="1389373965">
          <w:marLeft w:val="0"/>
          <w:marRight w:val="0"/>
          <w:marTop w:val="0"/>
          <w:marBottom w:val="0"/>
          <w:divBdr>
            <w:top w:val="none" w:sz="0" w:space="0" w:color="auto"/>
            <w:left w:val="none" w:sz="0" w:space="0" w:color="auto"/>
            <w:bottom w:val="none" w:sz="0" w:space="0" w:color="auto"/>
            <w:right w:val="none" w:sz="0" w:space="0" w:color="auto"/>
          </w:divBdr>
        </w:div>
        <w:div w:id="1062562980">
          <w:marLeft w:val="0"/>
          <w:marRight w:val="0"/>
          <w:marTop w:val="0"/>
          <w:marBottom w:val="0"/>
          <w:divBdr>
            <w:top w:val="none" w:sz="0" w:space="0" w:color="auto"/>
            <w:left w:val="none" w:sz="0" w:space="0" w:color="auto"/>
            <w:bottom w:val="none" w:sz="0" w:space="0" w:color="auto"/>
            <w:right w:val="none" w:sz="0" w:space="0" w:color="auto"/>
          </w:divBdr>
        </w:div>
        <w:div w:id="182402059">
          <w:marLeft w:val="0"/>
          <w:marRight w:val="0"/>
          <w:marTop w:val="0"/>
          <w:marBottom w:val="0"/>
          <w:divBdr>
            <w:top w:val="none" w:sz="0" w:space="0" w:color="auto"/>
            <w:left w:val="none" w:sz="0" w:space="0" w:color="auto"/>
            <w:bottom w:val="none" w:sz="0" w:space="0" w:color="auto"/>
            <w:right w:val="none" w:sz="0" w:space="0" w:color="auto"/>
          </w:divBdr>
        </w:div>
        <w:div w:id="121654512">
          <w:marLeft w:val="0"/>
          <w:marRight w:val="0"/>
          <w:marTop w:val="0"/>
          <w:marBottom w:val="0"/>
          <w:divBdr>
            <w:top w:val="none" w:sz="0" w:space="0" w:color="auto"/>
            <w:left w:val="none" w:sz="0" w:space="0" w:color="auto"/>
            <w:bottom w:val="none" w:sz="0" w:space="0" w:color="auto"/>
            <w:right w:val="none" w:sz="0" w:space="0" w:color="auto"/>
          </w:divBdr>
        </w:div>
        <w:div w:id="718742229">
          <w:marLeft w:val="0"/>
          <w:marRight w:val="0"/>
          <w:marTop w:val="0"/>
          <w:marBottom w:val="0"/>
          <w:divBdr>
            <w:top w:val="none" w:sz="0" w:space="0" w:color="auto"/>
            <w:left w:val="none" w:sz="0" w:space="0" w:color="auto"/>
            <w:bottom w:val="none" w:sz="0" w:space="0" w:color="auto"/>
            <w:right w:val="none" w:sz="0" w:space="0" w:color="auto"/>
          </w:divBdr>
        </w:div>
        <w:div w:id="1610356785">
          <w:marLeft w:val="0"/>
          <w:marRight w:val="0"/>
          <w:marTop w:val="0"/>
          <w:marBottom w:val="0"/>
          <w:divBdr>
            <w:top w:val="none" w:sz="0" w:space="0" w:color="auto"/>
            <w:left w:val="none" w:sz="0" w:space="0" w:color="auto"/>
            <w:bottom w:val="none" w:sz="0" w:space="0" w:color="auto"/>
            <w:right w:val="none" w:sz="0" w:space="0" w:color="auto"/>
          </w:divBdr>
        </w:div>
        <w:div w:id="747926965">
          <w:marLeft w:val="0"/>
          <w:marRight w:val="0"/>
          <w:marTop w:val="0"/>
          <w:marBottom w:val="0"/>
          <w:divBdr>
            <w:top w:val="none" w:sz="0" w:space="0" w:color="auto"/>
            <w:left w:val="none" w:sz="0" w:space="0" w:color="auto"/>
            <w:bottom w:val="none" w:sz="0" w:space="0" w:color="auto"/>
            <w:right w:val="none" w:sz="0" w:space="0" w:color="auto"/>
          </w:divBdr>
        </w:div>
        <w:div w:id="1259605454">
          <w:marLeft w:val="0"/>
          <w:marRight w:val="0"/>
          <w:marTop w:val="0"/>
          <w:marBottom w:val="0"/>
          <w:divBdr>
            <w:top w:val="none" w:sz="0" w:space="0" w:color="auto"/>
            <w:left w:val="none" w:sz="0" w:space="0" w:color="auto"/>
            <w:bottom w:val="none" w:sz="0" w:space="0" w:color="auto"/>
            <w:right w:val="none" w:sz="0" w:space="0" w:color="auto"/>
          </w:divBdr>
        </w:div>
        <w:div w:id="361630872">
          <w:marLeft w:val="0"/>
          <w:marRight w:val="0"/>
          <w:marTop w:val="0"/>
          <w:marBottom w:val="0"/>
          <w:divBdr>
            <w:top w:val="none" w:sz="0" w:space="0" w:color="auto"/>
            <w:left w:val="none" w:sz="0" w:space="0" w:color="auto"/>
            <w:bottom w:val="none" w:sz="0" w:space="0" w:color="auto"/>
            <w:right w:val="none" w:sz="0" w:space="0" w:color="auto"/>
          </w:divBdr>
        </w:div>
        <w:div w:id="937710043">
          <w:marLeft w:val="0"/>
          <w:marRight w:val="0"/>
          <w:marTop w:val="0"/>
          <w:marBottom w:val="0"/>
          <w:divBdr>
            <w:top w:val="none" w:sz="0" w:space="0" w:color="auto"/>
            <w:left w:val="none" w:sz="0" w:space="0" w:color="auto"/>
            <w:bottom w:val="none" w:sz="0" w:space="0" w:color="auto"/>
            <w:right w:val="none" w:sz="0" w:space="0" w:color="auto"/>
          </w:divBdr>
        </w:div>
        <w:div w:id="1679961183">
          <w:marLeft w:val="0"/>
          <w:marRight w:val="0"/>
          <w:marTop w:val="0"/>
          <w:marBottom w:val="0"/>
          <w:divBdr>
            <w:top w:val="none" w:sz="0" w:space="0" w:color="auto"/>
            <w:left w:val="none" w:sz="0" w:space="0" w:color="auto"/>
            <w:bottom w:val="none" w:sz="0" w:space="0" w:color="auto"/>
            <w:right w:val="none" w:sz="0" w:space="0" w:color="auto"/>
          </w:divBdr>
        </w:div>
      </w:divsChild>
    </w:div>
    <w:div w:id="1284849893">
      <w:bodyDiv w:val="1"/>
      <w:marLeft w:val="0"/>
      <w:marRight w:val="0"/>
      <w:marTop w:val="0"/>
      <w:marBottom w:val="0"/>
      <w:divBdr>
        <w:top w:val="none" w:sz="0" w:space="0" w:color="auto"/>
        <w:left w:val="none" w:sz="0" w:space="0" w:color="auto"/>
        <w:bottom w:val="none" w:sz="0" w:space="0" w:color="auto"/>
        <w:right w:val="none" w:sz="0" w:space="0" w:color="auto"/>
      </w:divBdr>
    </w:div>
    <w:div w:id="1564025015">
      <w:bodyDiv w:val="1"/>
      <w:marLeft w:val="0"/>
      <w:marRight w:val="0"/>
      <w:marTop w:val="0"/>
      <w:marBottom w:val="0"/>
      <w:divBdr>
        <w:top w:val="none" w:sz="0" w:space="0" w:color="auto"/>
        <w:left w:val="none" w:sz="0" w:space="0" w:color="auto"/>
        <w:bottom w:val="none" w:sz="0" w:space="0" w:color="auto"/>
        <w:right w:val="none" w:sz="0" w:space="0" w:color="auto"/>
      </w:divBdr>
      <w:divsChild>
        <w:div w:id="585845729">
          <w:marLeft w:val="90"/>
          <w:marRight w:val="90"/>
          <w:marTop w:val="0"/>
          <w:marBottom w:val="60"/>
          <w:divBdr>
            <w:top w:val="none" w:sz="0" w:space="0" w:color="auto"/>
            <w:left w:val="none" w:sz="0" w:space="0" w:color="auto"/>
            <w:bottom w:val="none" w:sz="0" w:space="0" w:color="auto"/>
            <w:right w:val="none" w:sz="0" w:space="0" w:color="auto"/>
          </w:divBdr>
        </w:div>
        <w:div w:id="652025429">
          <w:marLeft w:val="90"/>
          <w:marRight w:val="90"/>
          <w:marTop w:val="0"/>
          <w:marBottom w:val="60"/>
          <w:divBdr>
            <w:top w:val="none" w:sz="0" w:space="0" w:color="auto"/>
            <w:left w:val="none" w:sz="0" w:space="0" w:color="auto"/>
            <w:bottom w:val="none" w:sz="0" w:space="0" w:color="auto"/>
            <w:right w:val="none" w:sz="0" w:space="0" w:color="auto"/>
          </w:divBdr>
        </w:div>
        <w:div w:id="610091883">
          <w:marLeft w:val="90"/>
          <w:marRight w:val="90"/>
          <w:marTop w:val="0"/>
          <w:marBottom w:val="60"/>
          <w:divBdr>
            <w:top w:val="none" w:sz="0" w:space="0" w:color="auto"/>
            <w:left w:val="none" w:sz="0" w:space="0" w:color="auto"/>
            <w:bottom w:val="none" w:sz="0" w:space="0" w:color="auto"/>
            <w:right w:val="none" w:sz="0" w:space="0" w:color="auto"/>
          </w:divBdr>
        </w:div>
        <w:div w:id="1969780348">
          <w:marLeft w:val="90"/>
          <w:marRight w:val="90"/>
          <w:marTop w:val="0"/>
          <w:marBottom w:val="60"/>
          <w:divBdr>
            <w:top w:val="none" w:sz="0" w:space="0" w:color="auto"/>
            <w:left w:val="none" w:sz="0" w:space="0" w:color="auto"/>
            <w:bottom w:val="none" w:sz="0" w:space="0" w:color="auto"/>
            <w:right w:val="none" w:sz="0" w:space="0" w:color="auto"/>
          </w:divBdr>
        </w:div>
        <w:div w:id="641618346">
          <w:marLeft w:val="90"/>
          <w:marRight w:val="90"/>
          <w:marTop w:val="0"/>
          <w:marBottom w:val="60"/>
          <w:divBdr>
            <w:top w:val="none" w:sz="0" w:space="0" w:color="auto"/>
            <w:left w:val="none" w:sz="0" w:space="0" w:color="auto"/>
            <w:bottom w:val="none" w:sz="0" w:space="0" w:color="auto"/>
            <w:right w:val="none" w:sz="0" w:space="0" w:color="auto"/>
          </w:divBdr>
        </w:div>
        <w:div w:id="276374644">
          <w:marLeft w:val="90"/>
          <w:marRight w:val="90"/>
          <w:marTop w:val="0"/>
          <w:marBottom w:val="60"/>
          <w:divBdr>
            <w:top w:val="none" w:sz="0" w:space="0" w:color="auto"/>
            <w:left w:val="none" w:sz="0" w:space="0" w:color="auto"/>
            <w:bottom w:val="none" w:sz="0" w:space="0" w:color="auto"/>
            <w:right w:val="none" w:sz="0" w:space="0" w:color="auto"/>
          </w:divBdr>
        </w:div>
        <w:div w:id="157575040">
          <w:marLeft w:val="90"/>
          <w:marRight w:val="90"/>
          <w:marTop w:val="0"/>
          <w:marBottom w:val="60"/>
          <w:divBdr>
            <w:top w:val="none" w:sz="0" w:space="0" w:color="auto"/>
            <w:left w:val="none" w:sz="0" w:space="0" w:color="auto"/>
            <w:bottom w:val="none" w:sz="0" w:space="0" w:color="auto"/>
            <w:right w:val="none" w:sz="0" w:space="0" w:color="auto"/>
          </w:divBdr>
        </w:div>
        <w:div w:id="1074813744">
          <w:marLeft w:val="90"/>
          <w:marRight w:val="90"/>
          <w:marTop w:val="0"/>
          <w:marBottom w:val="60"/>
          <w:divBdr>
            <w:top w:val="none" w:sz="0" w:space="0" w:color="auto"/>
            <w:left w:val="none" w:sz="0" w:space="0" w:color="auto"/>
            <w:bottom w:val="none" w:sz="0" w:space="0" w:color="auto"/>
            <w:right w:val="none" w:sz="0" w:space="0" w:color="auto"/>
          </w:divBdr>
        </w:div>
      </w:divsChild>
    </w:div>
    <w:div w:id="1649360464">
      <w:bodyDiv w:val="1"/>
      <w:marLeft w:val="0"/>
      <w:marRight w:val="0"/>
      <w:marTop w:val="0"/>
      <w:marBottom w:val="0"/>
      <w:divBdr>
        <w:top w:val="none" w:sz="0" w:space="0" w:color="auto"/>
        <w:left w:val="none" w:sz="0" w:space="0" w:color="auto"/>
        <w:bottom w:val="none" w:sz="0" w:space="0" w:color="auto"/>
        <w:right w:val="none" w:sz="0" w:space="0" w:color="auto"/>
      </w:divBdr>
    </w:div>
    <w:div w:id="1807237859">
      <w:bodyDiv w:val="1"/>
      <w:marLeft w:val="0"/>
      <w:marRight w:val="0"/>
      <w:marTop w:val="0"/>
      <w:marBottom w:val="0"/>
      <w:divBdr>
        <w:top w:val="none" w:sz="0" w:space="0" w:color="auto"/>
        <w:left w:val="none" w:sz="0" w:space="0" w:color="auto"/>
        <w:bottom w:val="none" w:sz="0" w:space="0" w:color="auto"/>
        <w:right w:val="none" w:sz="0" w:space="0" w:color="auto"/>
      </w:divBdr>
    </w:div>
    <w:div w:id="1808933663">
      <w:bodyDiv w:val="1"/>
      <w:marLeft w:val="0"/>
      <w:marRight w:val="0"/>
      <w:marTop w:val="0"/>
      <w:marBottom w:val="0"/>
      <w:divBdr>
        <w:top w:val="none" w:sz="0" w:space="0" w:color="auto"/>
        <w:left w:val="none" w:sz="0" w:space="0" w:color="auto"/>
        <w:bottom w:val="none" w:sz="0" w:space="0" w:color="auto"/>
        <w:right w:val="none" w:sz="0" w:space="0" w:color="auto"/>
      </w:divBdr>
    </w:div>
    <w:div w:id="1851262776">
      <w:bodyDiv w:val="1"/>
      <w:marLeft w:val="0"/>
      <w:marRight w:val="0"/>
      <w:marTop w:val="0"/>
      <w:marBottom w:val="0"/>
      <w:divBdr>
        <w:top w:val="none" w:sz="0" w:space="0" w:color="auto"/>
        <w:left w:val="none" w:sz="0" w:space="0" w:color="auto"/>
        <w:bottom w:val="none" w:sz="0" w:space="0" w:color="auto"/>
        <w:right w:val="none" w:sz="0" w:space="0" w:color="auto"/>
      </w:divBdr>
      <w:divsChild>
        <w:div w:id="420293891">
          <w:marLeft w:val="0"/>
          <w:marRight w:val="0"/>
          <w:marTop w:val="0"/>
          <w:marBottom w:val="0"/>
          <w:divBdr>
            <w:top w:val="none" w:sz="0" w:space="0" w:color="auto"/>
            <w:left w:val="none" w:sz="0" w:space="0" w:color="auto"/>
            <w:bottom w:val="none" w:sz="0" w:space="0" w:color="auto"/>
            <w:right w:val="none" w:sz="0" w:space="0" w:color="auto"/>
          </w:divBdr>
          <w:divsChild>
            <w:div w:id="369695429">
              <w:marLeft w:val="0"/>
              <w:marRight w:val="0"/>
              <w:marTop w:val="0"/>
              <w:marBottom w:val="0"/>
              <w:divBdr>
                <w:top w:val="none" w:sz="0" w:space="0" w:color="auto"/>
                <w:left w:val="none" w:sz="0" w:space="0" w:color="auto"/>
                <w:bottom w:val="none" w:sz="0" w:space="0" w:color="auto"/>
                <w:right w:val="none" w:sz="0" w:space="0" w:color="auto"/>
              </w:divBdr>
              <w:divsChild>
                <w:div w:id="1938053434">
                  <w:marLeft w:val="0"/>
                  <w:marRight w:val="0"/>
                  <w:marTop w:val="0"/>
                  <w:marBottom w:val="0"/>
                  <w:divBdr>
                    <w:top w:val="none" w:sz="0" w:space="0" w:color="auto"/>
                    <w:left w:val="none" w:sz="0" w:space="0" w:color="auto"/>
                    <w:bottom w:val="none" w:sz="0" w:space="0" w:color="auto"/>
                    <w:right w:val="none" w:sz="0" w:space="0" w:color="auto"/>
                  </w:divBdr>
                  <w:divsChild>
                    <w:div w:id="367995336">
                      <w:marLeft w:val="0"/>
                      <w:marRight w:val="0"/>
                      <w:marTop w:val="0"/>
                      <w:marBottom w:val="0"/>
                      <w:divBdr>
                        <w:top w:val="none" w:sz="0" w:space="0" w:color="auto"/>
                        <w:left w:val="none" w:sz="0" w:space="0" w:color="auto"/>
                        <w:bottom w:val="none" w:sz="0" w:space="0" w:color="auto"/>
                        <w:right w:val="none" w:sz="0" w:space="0" w:color="auto"/>
                      </w:divBdr>
                      <w:divsChild>
                        <w:div w:id="1634561996">
                          <w:marLeft w:val="0"/>
                          <w:marRight w:val="0"/>
                          <w:marTop w:val="0"/>
                          <w:marBottom w:val="0"/>
                          <w:divBdr>
                            <w:top w:val="none" w:sz="0" w:space="0" w:color="auto"/>
                            <w:left w:val="none" w:sz="0" w:space="0" w:color="auto"/>
                            <w:bottom w:val="none" w:sz="0" w:space="0" w:color="auto"/>
                            <w:right w:val="none" w:sz="0" w:space="0" w:color="auto"/>
                          </w:divBdr>
                          <w:divsChild>
                            <w:div w:id="124154281">
                              <w:marLeft w:val="360"/>
                              <w:marRight w:val="0"/>
                              <w:marTop w:val="0"/>
                              <w:marBottom w:val="200"/>
                              <w:divBdr>
                                <w:top w:val="none" w:sz="0" w:space="0" w:color="auto"/>
                                <w:left w:val="none" w:sz="0" w:space="0" w:color="auto"/>
                                <w:bottom w:val="none" w:sz="0" w:space="0" w:color="auto"/>
                                <w:right w:val="none" w:sz="0" w:space="0" w:color="auto"/>
                              </w:divBdr>
                            </w:div>
                            <w:div w:id="329142280">
                              <w:marLeft w:val="360"/>
                              <w:marRight w:val="0"/>
                              <w:marTop w:val="0"/>
                              <w:marBottom w:val="200"/>
                              <w:divBdr>
                                <w:top w:val="none" w:sz="0" w:space="0" w:color="auto"/>
                                <w:left w:val="none" w:sz="0" w:space="0" w:color="auto"/>
                                <w:bottom w:val="none" w:sz="0" w:space="0" w:color="auto"/>
                                <w:right w:val="none" w:sz="0" w:space="0" w:color="auto"/>
                              </w:divBdr>
                            </w:div>
                            <w:div w:id="396392709">
                              <w:marLeft w:val="360"/>
                              <w:marRight w:val="0"/>
                              <w:marTop w:val="0"/>
                              <w:marBottom w:val="200"/>
                              <w:divBdr>
                                <w:top w:val="none" w:sz="0" w:space="0" w:color="auto"/>
                                <w:left w:val="none" w:sz="0" w:space="0" w:color="auto"/>
                                <w:bottom w:val="none" w:sz="0" w:space="0" w:color="auto"/>
                                <w:right w:val="none" w:sz="0" w:space="0" w:color="auto"/>
                              </w:divBdr>
                            </w:div>
                            <w:div w:id="1536575667">
                              <w:marLeft w:val="360"/>
                              <w:marRight w:val="0"/>
                              <w:marTop w:val="0"/>
                              <w:marBottom w:val="200"/>
                              <w:divBdr>
                                <w:top w:val="none" w:sz="0" w:space="0" w:color="auto"/>
                                <w:left w:val="none" w:sz="0" w:space="0" w:color="auto"/>
                                <w:bottom w:val="none" w:sz="0" w:space="0" w:color="auto"/>
                                <w:right w:val="none" w:sz="0" w:space="0" w:color="auto"/>
                              </w:divBdr>
                            </w:div>
                            <w:div w:id="1884176004">
                              <w:marLeft w:val="360"/>
                              <w:marRight w:val="0"/>
                              <w:marTop w:val="0"/>
                              <w:marBottom w:val="200"/>
                              <w:divBdr>
                                <w:top w:val="none" w:sz="0" w:space="0" w:color="auto"/>
                                <w:left w:val="none" w:sz="0" w:space="0" w:color="auto"/>
                                <w:bottom w:val="none" w:sz="0" w:space="0" w:color="auto"/>
                                <w:right w:val="none" w:sz="0" w:space="0" w:color="auto"/>
                              </w:divBdr>
                            </w:div>
                          </w:divsChild>
                        </w:div>
                        <w:div w:id="17592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83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yehchina.com" TargetMode="Externa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Hywel\Templates\Hywel's%20A4.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F09A8-D72F-E94B-BE68-E7340A1F7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D:\Hywel\Templates\Hywel's A4.doc</Template>
  <TotalTime>5</TotalTime>
  <Pages>1</Pages>
  <Words>602</Words>
  <Characters>3434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4028</CharactersWithSpaces>
  <SharedDoc>false</SharedDoc>
  <HLinks>
    <vt:vector size="12" baseType="variant">
      <vt:variant>
        <vt:i4>4849687</vt:i4>
      </vt:variant>
      <vt:variant>
        <vt:i4>27</vt:i4>
      </vt:variant>
      <vt:variant>
        <vt:i4>0</vt:i4>
      </vt:variant>
      <vt:variant>
        <vt:i4>5</vt:i4>
      </vt:variant>
      <vt:variant>
        <vt:lpwstr>http://www.bluepaani.com/</vt:lpwstr>
      </vt:variant>
      <vt:variant>
        <vt:lpwstr/>
      </vt:variant>
      <vt:variant>
        <vt:i4>4849687</vt:i4>
      </vt:variant>
      <vt:variant>
        <vt:i4>24</vt:i4>
      </vt:variant>
      <vt:variant>
        <vt:i4>0</vt:i4>
      </vt:variant>
      <vt:variant>
        <vt:i4>5</vt:i4>
      </vt:variant>
      <vt:variant>
        <vt:lpwstr>http://www.bluepaani.com/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pved</dc:creator>
  <cp:lastModifiedBy>Microsoft Office User</cp:lastModifiedBy>
  <cp:revision>3</cp:revision>
  <cp:lastPrinted>2016-06-14T09:15:00Z</cp:lastPrinted>
  <dcterms:created xsi:type="dcterms:W3CDTF">2018-10-19T06:25:00Z</dcterms:created>
  <dcterms:modified xsi:type="dcterms:W3CDTF">2018-10-19T06:26:00Z</dcterms:modified>
</cp:coreProperties>
</file>